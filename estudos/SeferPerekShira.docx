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-380"/>
        <w:tblW w:w="0" w:type="auto"/>
        <w:tblLook w:val="0600" w:firstRow="0" w:lastRow="0" w:firstColumn="0" w:lastColumn="0" w:noHBand="1" w:noVBand="1"/>
      </w:tblPr>
      <w:tblGrid>
        <w:gridCol w:w="8597"/>
      </w:tblGrid>
      <w:tr w:rsidR="00017F30" w:rsidRPr="00017F30" w14:paraId="55B89365" w14:textId="77777777" w:rsidTr="00017F30">
        <w:trPr>
          <w:trHeight w:val="306"/>
        </w:trPr>
        <w:tc>
          <w:tcPr>
            <w:tcW w:w="8597" w:type="dxa"/>
          </w:tcPr>
          <w:p w14:paraId="0F193951" w14:textId="7593E6E2" w:rsidR="00017F30" w:rsidRPr="00017F30" w:rsidRDefault="00017F30" w:rsidP="00017F30">
            <w:pPr>
              <w:pStyle w:val="TtulodaPginadeTtulo"/>
              <w:rPr>
                <w:sz w:val="90"/>
                <w:szCs w:val="90"/>
              </w:rPr>
            </w:pPr>
            <w:sdt>
              <w:sdtPr>
                <w:rPr>
                  <w:sz w:val="90"/>
                  <w:szCs w:val="90"/>
                </w:rPr>
                <w:id w:val="-621993398"/>
                <w:placeholder>
                  <w:docPart w:val="1201A8E3E0084B1E9144421585175AC2"/>
                </w:placeholder>
                <w15:appearance w15:val="hidden"/>
              </w:sdtPr>
              <w:sdtContent>
                <w:r w:rsidRPr="00017F30">
                  <w:rPr>
                    <w:sz w:val="90"/>
                    <w:szCs w:val="90"/>
                  </w:rPr>
                  <w:t>PEREK SHIRÁ: CÂNTICO DO UNIVERSO</w:t>
                </w:r>
              </w:sdtContent>
            </w:sdt>
            <w:r w:rsidRPr="00017F30">
              <w:rPr>
                <w:sz w:val="90"/>
                <w:szCs w:val="90"/>
                <w:lang w:bidi="pt-BR"/>
              </w:rPr>
              <w:t xml:space="preserve"> </w:t>
            </w:r>
          </w:p>
        </w:tc>
      </w:tr>
      <w:tr w:rsidR="00017F30" w:rsidRPr="00017F30" w14:paraId="5ADE4D4F" w14:textId="77777777" w:rsidTr="00017F30">
        <w:trPr>
          <w:trHeight w:val="48"/>
        </w:trPr>
        <w:tc>
          <w:tcPr>
            <w:tcW w:w="8597" w:type="dxa"/>
          </w:tcPr>
          <w:p w14:paraId="24FB61A9" w14:textId="77777777" w:rsidR="00017F30" w:rsidRPr="00017F30" w:rsidRDefault="00017F30" w:rsidP="00017F30">
            <w:pPr>
              <w:pStyle w:val="NomedosAutoresdaPginadeTtulo"/>
              <w:rPr>
                <w:sz w:val="66"/>
                <w:szCs w:val="66"/>
              </w:rPr>
            </w:pPr>
          </w:p>
        </w:tc>
      </w:tr>
      <w:tr w:rsidR="00017F30" w:rsidRPr="00017F30" w14:paraId="0B7C9831" w14:textId="77777777" w:rsidTr="00017F30">
        <w:trPr>
          <w:trHeight w:val="80"/>
        </w:trPr>
        <w:tc>
          <w:tcPr>
            <w:tcW w:w="8597" w:type="dxa"/>
          </w:tcPr>
          <w:p w14:paraId="1D48C364" w14:textId="77777777" w:rsidR="00017F30" w:rsidRPr="00017F30" w:rsidRDefault="00017F30" w:rsidP="00017F30">
            <w:pPr>
              <w:rPr>
                <w:sz w:val="66"/>
                <w:szCs w:val="66"/>
              </w:rPr>
            </w:pPr>
          </w:p>
        </w:tc>
      </w:tr>
      <w:tr w:rsidR="00017F30" w:rsidRPr="00017F30" w14:paraId="53A27140" w14:textId="77777777" w:rsidTr="00017F30">
        <w:trPr>
          <w:trHeight w:val="394"/>
        </w:trPr>
        <w:tc>
          <w:tcPr>
            <w:tcW w:w="8597" w:type="dxa"/>
          </w:tcPr>
          <w:p w14:paraId="45E74081" w14:textId="77777777" w:rsidR="00017F30" w:rsidRPr="00017F30" w:rsidRDefault="00017F30" w:rsidP="00017F30">
            <w:pPr>
              <w:rPr>
                <w:sz w:val="66"/>
                <w:szCs w:val="66"/>
              </w:rPr>
            </w:pPr>
          </w:p>
        </w:tc>
      </w:tr>
    </w:tbl>
    <w:p w14:paraId="41AABB7F" w14:textId="77777777" w:rsidR="000257CD" w:rsidRPr="00DE1474" w:rsidRDefault="00980287" w:rsidP="00EF0495">
      <w:pPr>
        <w:spacing w:line="240" w:lineRule="auto"/>
      </w:pPr>
      <w:r w:rsidRPr="00DE1474">
        <w:rPr>
          <w:noProof/>
          <w:lang w:bidi="pt-B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5ACCA78" wp14:editId="1616B7DA">
                <wp:simplePos x="0" y="0"/>
                <wp:positionH relativeFrom="margin">
                  <wp:align>center</wp:align>
                </wp:positionH>
                <wp:positionV relativeFrom="paragraph">
                  <wp:posOffset>-1104265</wp:posOffset>
                </wp:positionV>
                <wp:extent cx="7781290" cy="10798810"/>
                <wp:effectExtent l="0" t="0" r="0" b="254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290" cy="10798810"/>
                          <a:chOff x="0" y="0"/>
                          <a:chExt cx="7781290" cy="10058400"/>
                        </a:xfrm>
                      </wpg:grpSpPr>
                      <wpg:grpSp>
                        <wpg:cNvPr id="4" name="Grupo 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7620" y="0"/>
                            <a:ext cx="7772400" cy="10058400"/>
                            <a:chOff x="0" y="0"/>
                            <a:chExt cx="7772400" cy="10058400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tângulo 3"/>
                          <wps:cNvSpPr/>
                          <wps:spPr>
                            <a:xfrm>
                              <a:off x="487680" y="464820"/>
                              <a:ext cx="6794500" cy="913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" name="Imagem 1" descr="Uma ponte de madeira com árvores no lado esquerdo e névoa à direita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030766"/>
                            <a:ext cx="7781290" cy="51841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AC6114" id="Grupo 5" o:spid="_x0000_s1026" style="position:absolute;margin-left:0;margin-top:-86.95pt;width:612.7pt;height:850.3pt;z-index:-251657216;mso-position-horizontal:center;mso-position-horizontal-relative:margin;mso-width-relative:margin;mso-height-relative:margin" coordsize="77812,10058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">
                <v:group id="Grupo 4" o:spid="_x0000_s1027" alt="&quot;&quot;" style="position:absolute;left:76;width:77724;height:100584" coordsize="7772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tângulo 2" o:spid="_x0000_s1028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" fillcolor="#f2f2f2 [3052]" stroked="f" strokeweight="1pt"/>
                  <v:rect id="Retângulo 3" o:spid="_x0000_s1029" style="position:absolute;left:4876;top:4648;width:67945;height:91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" filled="f" strokecolor="#a28e6a [3206]" strokeweight="1pt"/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30" type="#_x0000_t75" alt="Uma ponte de madeira com árvores no lado esquerdo e névoa à direita" style="position:absolute;top:40307;width:77812;height:51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">
                  <v:imagedata r:id="rId12" o:title="Uma ponte de madeira com árvores no lado esquerdo e névoa à direita"/>
                </v:shape>
                <w10:wrap anchorx="margin"/>
                <w10:anchorlock/>
              </v:group>
            </w:pict>
          </mc:Fallback>
        </mc:AlternateContent>
      </w:r>
    </w:p>
    <w:p w14:paraId="7A4482F8" w14:textId="77777777" w:rsidR="00BD1CE8" w:rsidRPr="00DE1474" w:rsidRDefault="00BD1CE8" w:rsidP="004F0378">
      <w:pPr>
        <w:pStyle w:val="NomedosAutoresdaPginadeTtulo"/>
      </w:pPr>
    </w:p>
    <w:p w14:paraId="316153D0" w14:textId="77777777" w:rsidR="00FF3B53" w:rsidRPr="00DE1474" w:rsidRDefault="00FF3B53">
      <w:pPr>
        <w:rPr>
          <w:rFonts w:ascii="Times New Roman" w:hAnsi="Times New Roman"/>
        </w:rPr>
        <w:sectPr w:rsidR="00FF3B53" w:rsidRPr="00DE1474" w:rsidSect="00C6699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 w:code="9"/>
          <w:pgMar w:top="1440" w:right="1440" w:bottom="1440" w:left="1440" w:header="720" w:footer="720" w:gutter="0"/>
          <w:pgNumType w:fmt="lowerRoman"/>
          <w:cols w:space="720"/>
          <w:titlePg/>
          <w:docGrid w:linePitch="326" w:charSpace="-6350"/>
        </w:sectPr>
      </w:pPr>
    </w:p>
    <w:p w14:paraId="7DD925CE" w14:textId="77777777" w:rsidR="002560AC" w:rsidRPr="00DE1474" w:rsidRDefault="00000000" w:rsidP="00C0540C">
      <w:pPr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109168904"/>
          <w:placeholder>
            <w:docPart w:val="617A72D5DBDD4956B11CA7301817895F"/>
          </w:placeholder>
          <w:showingPlcHdr/>
          <w15:appearance w15:val="hidden"/>
        </w:sdtPr>
        <w:sdtContent>
          <w:r w:rsidR="00C0540C" w:rsidRPr="00DE1474">
            <w:rPr>
              <w:lang w:bidi="pt-BR"/>
            </w:rPr>
            <w:t>Nome do agente:</w:t>
          </w:r>
        </w:sdtContent>
      </w:sdt>
      <w:r w:rsidR="00C0540C" w:rsidRPr="00DE1474">
        <w:rPr>
          <w:rFonts w:ascii="Times New Roman" w:hAnsi="Times New Roman"/>
          <w:lang w:bidi="pt-BR"/>
        </w:rPr>
        <w:t xml:space="preserve"> </w:t>
      </w:r>
      <w:sdt>
        <w:sdtPr>
          <w:rPr>
            <w:rFonts w:ascii="Times New Roman" w:hAnsi="Times New Roman"/>
          </w:rPr>
          <w:id w:val="-692070153"/>
          <w:placeholder>
            <w:docPart w:val="451BE2647C5A4073AA20C63672F8FC1F"/>
          </w:placeholder>
          <w:showingPlcHdr/>
          <w15:appearance w15:val="hidden"/>
        </w:sdtPr>
        <w:sdtContent>
          <w:r w:rsidR="00C0540C" w:rsidRPr="00DE1474">
            <w:rPr>
              <w:lang w:bidi="pt-BR"/>
            </w:rPr>
            <w:t>Clara Barbosa</w:t>
          </w:r>
        </w:sdtContent>
      </w:sdt>
    </w:p>
    <w:p w14:paraId="0E8C4879" w14:textId="77777777" w:rsidR="002560AC" w:rsidRPr="00DE1474" w:rsidRDefault="00000000" w:rsidP="00FE41B4">
      <w:pPr>
        <w:pStyle w:val="Ttulo"/>
      </w:pPr>
      <w:sdt>
        <w:sdtPr>
          <w:id w:val="-742723388"/>
          <w:placeholder>
            <w:docPart w:val="D2A1A0FA98C745BC9411BF44CA1829CF"/>
          </w:placeholder>
          <w:showingPlcHdr/>
          <w15:appearance w15:val="hidden"/>
        </w:sdtPr>
        <w:sdtContent>
          <w:r w:rsidR="003112EE" w:rsidRPr="00DE1474">
            <w:rPr>
              <w:lang w:bidi="pt-BR"/>
            </w:rPr>
            <w:t>Título provisório: Terramare</w:t>
          </w:r>
        </w:sdtContent>
      </w:sdt>
      <w:r w:rsidR="003112EE" w:rsidRPr="00DE1474">
        <w:rPr>
          <w:lang w:bidi="pt-BR"/>
        </w:rPr>
        <w:t xml:space="preserve"> </w:t>
      </w:r>
    </w:p>
    <w:p w14:paraId="36C50E84" w14:textId="77777777" w:rsidR="00C0540C" w:rsidRPr="00DE1474" w:rsidRDefault="00000000" w:rsidP="00C0540C">
      <w:pPr>
        <w:pStyle w:val="TextodeDica"/>
      </w:pPr>
      <w:sdt>
        <w:sdtPr>
          <w:id w:val="-735015743"/>
          <w:placeholder>
            <w:docPart w:val="78874307D9F943C790F9771570A46C73"/>
          </w:placeholder>
          <w:showingPlcHdr/>
          <w15:appearance w15:val="hidden"/>
        </w:sdtPr>
        <w:sdtContent>
          <w:r w:rsidR="00C0540C" w:rsidRPr="00DE1474">
            <w:rPr>
              <w:rStyle w:val="TextodoEspaoReservado"/>
              <w:color w:val="3465A4"/>
              <w:lang w:bidi="pt-BR"/>
            </w:rPr>
            <w:t>Algumas dicas para escrever grandes títulos:</w:t>
          </w:r>
        </w:sdtContent>
      </w:sdt>
      <w:r w:rsidR="00C0540C" w:rsidRPr="00DE1474">
        <w:rPr>
          <w:lang w:bidi="pt-BR"/>
        </w:rPr>
        <w:t xml:space="preserve"> </w:t>
      </w:r>
    </w:p>
    <w:sdt>
      <w:sdtPr>
        <w:id w:val="-1222520705"/>
        <w:placeholder>
          <w:docPart w:val="6CDDC230B1E9425BA752A361AB99F4BE"/>
        </w:placeholder>
        <w:temporary/>
        <w:showingPlcHdr/>
        <w15:appearance w15:val="hidden"/>
      </w:sdtPr>
      <w:sdtContent>
        <w:p w14:paraId="40CABF83" w14:textId="77777777" w:rsidR="00AE40E9" w:rsidRPr="00DE1474" w:rsidRDefault="00AE40E9" w:rsidP="00AE40E9">
          <w:pPr>
            <w:pStyle w:val="MarcadordoTextodeDica"/>
          </w:pPr>
          <w:r w:rsidRPr="00DE1474">
            <w:rPr>
              <w:lang w:bidi="pt-BR"/>
            </w:rPr>
            <w:t>Mantenha o título o mais cativante possível.</w:t>
          </w:r>
        </w:p>
        <w:p w14:paraId="3D21CB19" w14:textId="77777777" w:rsidR="00AE40E9" w:rsidRPr="00DE1474" w:rsidRDefault="00AE40E9" w:rsidP="00AE40E9">
          <w:pPr>
            <w:pStyle w:val="MarcadordoTextodeDica"/>
          </w:pPr>
          <w:r w:rsidRPr="00DE1474">
            <w:rPr>
              <w:lang w:bidi="pt-BR"/>
            </w:rPr>
            <w:t>Títulos curtos e poderosos atraem leitores.</w:t>
          </w:r>
        </w:p>
        <w:p w14:paraId="547954FF" w14:textId="77777777" w:rsidR="00AE40E9" w:rsidRPr="00DE1474" w:rsidRDefault="00AE40E9" w:rsidP="00AE40E9">
          <w:pPr>
            <w:pStyle w:val="MarcadordoTextodeDica"/>
          </w:pPr>
          <w:r w:rsidRPr="00DE1474">
            <w:rPr>
              <w:lang w:bidi="pt-BR"/>
            </w:rPr>
            <w:t>O título deve estar de acordo com o tema do trabalho ficção.</w:t>
          </w:r>
        </w:p>
        <w:p w14:paraId="4DBEAF73" w14:textId="77777777" w:rsidR="002560AC" w:rsidRPr="00DE1474" w:rsidRDefault="00AE40E9" w:rsidP="00AE40E9">
          <w:pPr>
            <w:pStyle w:val="MarcadordoTextodeDica"/>
          </w:pPr>
          <w:r w:rsidRPr="00DE1474">
            <w:rPr>
              <w:lang w:bidi="pt-BR"/>
            </w:rPr>
            <w:t>Use ferramentas modernas como Avaliadores de Títulos para obter títulos agradáveis e com grande apelo emocional.</w:t>
          </w:r>
        </w:p>
      </w:sdtContent>
    </w:sdt>
    <w:sdt>
      <w:sdtPr>
        <w:rPr>
          <w:rFonts w:ascii="Times New Roman" w:hAnsi="Times New Roman"/>
        </w:rPr>
        <w:id w:val="170152740"/>
        <w:placeholder>
          <w:docPart w:val="6C19FD12FA334422B3DA859728FCC674"/>
        </w:placeholder>
        <w:showingPlcHdr/>
        <w15:appearance w15:val="hidden"/>
      </w:sdtPr>
      <w:sdtContent>
        <w:p w14:paraId="275DAF70" w14:textId="77777777" w:rsidR="006E0794" w:rsidRPr="00DE1474" w:rsidRDefault="00C0540C" w:rsidP="006E0794">
          <w:pPr>
            <w:pStyle w:val="TextodeDica"/>
            <w:rPr>
              <w:rFonts w:ascii="Times New Roman" w:hAnsi="Times New Roman"/>
            </w:rPr>
          </w:pPr>
          <w:r w:rsidRPr="00DE1474">
            <w:rPr>
              <w:lang w:bidi="pt-BR"/>
            </w:rPr>
            <w:t>No canto superior direito de cada página da obra aparecerá o sobrenome do autor, o título da obra e o número da página. Este modelo é configurado para que quando você altere o título do documento ou o nome do Autor (único autor), o cabeçalho de cada página seja atualizado automaticamente. Um exemplo de cabeçalho é: TÍTULO PROVISÓRIO – 3.</w:t>
          </w:r>
        </w:p>
      </w:sdtContent>
    </w:sdt>
    <w:sdt>
      <w:sdtPr>
        <w:id w:val="-1187828459"/>
        <w:placeholder>
          <w:docPart w:val="2E047A77149C47498C07435A130A2F7A"/>
        </w:placeholder>
        <w:temporary/>
        <w:showingPlcHdr/>
        <w15:appearance w15:val="hidden"/>
      </w:sdtPr>
      <w:sdtContent>
        <w:p w14:paraId="50201B4D" w14:textId="77777777" w:rsidR="002560AC" w:rsidRPr="00DE1474" w:rsidRDefault="00AE40E9">
          <w:pPr>
            <w:jc w:val="center"/>
          </w:pPr>
          <w:r w:rsidRPr="00DE1474">
            <w:rPr>
              <w:rStyle w:val="TtuloChar"/>
              <w:lang w:bidi="pt-BR"/>
            </w:rPr>
            <w:t>por</w:t>
          </w:r>
        </w:p>
      </w:sdtContent>
    </w:sdt>
    <w:sdt>
      <w:sdtPr>
        <w:id w:val="144482344"/>
        <w:placeholder>
          <w:docPart w:val="A89B67397A974D7187BDDD0B6BB66E18"/>
        </w:placeholder>
        <w:showingPlcHdr/>
        <w15:appearance w15:val="hidden"/>
      </w:sdtPr>
      <w:sdtContent>
        <w:p w14:paraId="7AC43AFA" w14:textId="77777777" w:rsidR="002560AC" w:rsidRPr="00DE1474" w:rsidRDefault="003112EE" w:rsidP="000C0EE8">
          <w:pPr>
            <w:pStyle w:val="NomedoAutor"/>
          </w:pPr>
          <w:r w:rsidRPr="00DE1474">
            <w:rPr>
              <w:lang w:bidi="pt-BR"/>
            </w:rPr>
            <w:t>Liidia Peetre</w:t>
          </w:r>
        </w:p>
      </w:sdtContent>
    </w:sdt>
    <w:sdt>
      <w:sdtPr>
        <w:id w:val="-1767293795"/>
        <w:placeholder>
          <w:docPart w:val="02DF64091FFC4F399519B74E274F4A17"/>
        </w:placeholder>
        <w:showingPlcHdr/>
        <w15:appearance w15:val="hidden"/>
      </w:sdtPr>
      <w:sdtContent>
        <w:p w14:paraId="55177923" w14:textId="77777777" w:rsidR="002560AC" w:rsidRPr="00DE1474" w:rsidRDefault="00C0540C" w:rsidP="00AE40E9">
          <w:pPr>
            <w:pStyle w:val="NomedoAutor"/>
          </w:pPr>
          <w:r w:rsidRPr="00DE1474">
            <w:rPr>
              <w:lang w:bidi="pt-BR"/>
            </w:rPr>
            <w:t>Aproximadamente 90.000 palavras</w:t>
          </w:r>
        </w:p>
      </w:sdtContent>
    </w:sdt>
    <w:p w14:paraId="008F1859" w14:textId="77777777" w:rsidR="002560AC" w:rsidRPr="00DE1474" w:rsidRDefault="002560AC">
      <w:pPr>
        <w:jc w:val="center"/>
        <w:rPr>
          <w:rFonts w:ascii="Times New Roman" w:hAnsi="Times New Roman"/>
        </w:rPr>
      </w:pPr>
    </w:p>
    <w:p w14:paraId="0CA5BFA3" w14:textId="77777777" w:rsidR="002560AC" w:rsidRPr="00DE1474" w:rsidRDefault="002560AC">
      <w:pPr>
        <w:jc w:val="center"/>
        <w:rPr>
          <w:rFonts w:ascii="Times New Roman" w:hAnsi="Times New Roman"/>
        </w:rPr>
      </w:pPr>
    </w:p>
    <w:p w14:paraId="4DB5979F" w14:textId="77777777" w:rsidR="00AE40E9" w:rsidRPr="00DE1474" w:rsidRDefault="00000000" w:rsidP="00C0540C">
      <w:pPr>
        <w:pStyle w:val="InformaesdoAutor"/>
      </w:pPr>
      <w:sdt>
        <w:sdtPr>
          <w:id w:val="-1536112400"/>
          <w:placeholder>
            <w:docPart w:val="47AA10DC7C3940A19FA19585F05F2E9A"/>
          </w:placeholder>
          <w:showingPlcHdr/>
          <w15:appearance w15:val="hidden"/>
        </w:sdtPr>
        <w:sdtContent>
          <w:r w:rsidR="00C0540C" w:rsidRPr="00DE1474">
            <w:rPr>
              <w:lang w:bidi="pt-BR"/>
            </w:rPr>
            <w:t>Liidia Peetre</w:t>
          </w:r>
        </w:sdtContent>
      </w:sdt>
      <w:r w:rsidR="00C0540C" w:rsidRPr="00DE1474">
        <w:rPr>
          <w:lang w:bidi="pt-BR"/>
        </w:rPr>
        <w:t xml:space="preserve"> </w:t>
      </w:r>
    </w:p>
    <w:p w14:paraId="4A869813" w14:textId="77777777" w:rsidR="00AE40E9" w:rsidRPr="00DE1474" w:rsidRDefault="00000000" w:rsidP="00C0540C">
      <w:pPr>
        <w:pStyle w:val="InformaesdoAutor"/>
      </w:pPr>
      <w:sdt>
        <w:sdtPr>
          <w:id w:val="-34581746"/>
          <w:placeholder>
            <w:docPart w:val="8983617521894324A1A1CAEDE39822E8"/>
          </w:placeholder>
          <w:showingPlcHdr/>
          <w15:appearance w15:val="hidden"/>
        </w:sdtPr>
        <w:sdtContent>
          <w:r w:rsidR="00C0540C" w:rsidRPr="00DE1474">
            <w:rPr>
              <w:lang w:bidi="pt-BR"/>
            </w:rPr>
            <w:t>Rua 123, Boston, MA 12345</w:t>
          </w:r>
        </w:sdtContent>
      </w:sdt>
      <w:r w:rsidR="00C0540C" w:rsidRPr="00DE1474">
        <w:rPr>
          <w:lang w:bidi="pt-BR"/>
        </w:rPr>
        <w:t xml:space="preserve"> </w:t>
      </w:r>
    </w:p>
    <w:p w14:paraId="2884E2E0" w14:textId="77777777" w:rsidR="002560AC" w:rsidRPr="00DE1474" w:rsidRDefault="00000000" w:rsidP="00C0540C">
      <w:pPr>
        <w:pStyle w:val="InformaesdoAutor"/>
      </w:pPr>
      <w:sdt>
        <w:sdtPr>
          <w:id w:val="461155173"/>
          <w:placeholder>
            <w:docPart w:val="7C32FDCA83D64C8388DF76FBE92A826B"/>
          </w:placeholder>
          <w:showingPlcHdr/>
          <w15:appearance w15:val="hidden"/>
        </w:sdtPr>
        <w:sdtContent>
          <w:r w:rsidR="00C0540C" w:rsidRPr="00DE1474">
            <w:rPr>
              <w:lang w:bidi="pt-BR"/>
            </w:rPr>
            <w:t>(11) 4567-8901</w:t>
          </w:r>
        </w:sdtContent>
      </w:sdt>
      <w:r w:rsidR="00C0540C" w:rsidRPr="00DE1474">
        <w:rPr>
          <w:lang w:bidi="pt-BR"/>
        </w:rPr>
        <w:t xml:space="preserve"> </w:t>
      </w:r>
    </w:p>
    <w:p w14:paraId="0D007A47" w14:textId="77777777" w:rsidR="002560AC" w:rsidRPr="00DE1474" w:rsidRDefault="00000000" w:rsidP="00C0540C">
      <w:pPr>
        <w:pStyle w:val="InformaesdoAutor"/>
      </w:pPr>
      <w:sdt>
        <w:sdtPr>
          <w:id w:val="-1249877780"/>
          <w:placeholder>
            <w:docPart w:val="BA4AFA9050294C7C92E61641D0768793"/>
          </w:placeholder>
          <w:showingPlcHdr/>
          <w15:appearance w15:val="hidden"/>
        </w:sdtPr>
        <w:sdtContent>
          <w:r w:rsidR="00C0540C" w:rsidRPr="00DE1474">
            <w:rPr>
              <w:lang w:bidi="pt-BR"/>
            </w:rPr>
            <w:t>liidia@example.com</w:t>
          </w:r>
        </w:sdtContent>
      </w:sdt>
      <w:r w:rsidR="00C0540C" w:rsidRPr="00DE1474">
        <w:rPr>
          <w:lang w:bidi="pt-BR"/>
        </w:rPr>
        <w:t xml:space="preserve"> </w:t>
      </w:r>
    </w:p>
    <w:p w14:paraId="665FB388" w14:textId="77777777" w:rsidR="00AE40E9" w:rsidRPr="00DE1474" w:rsidRDefault="00000000" w:rsidP="00C0540C">
      <w:pPr>
        <w:pStyle w:val="InformaesdoAutor"/>
      </w:pPr>
      <w:sdt>
        <w:sdtPr>
          <w:id w:val="1807897192"/>
          <w:placeholder>
            <w:docPart w:val="D0D3C5D6121546B1A3E7E2D034269DAC"/>
          </w:placeholder>
          <w:showingPlcHdr/>
          <w15:appearance w15:val="hidden"/>
        </w:sdtPr>
        <w:sdtContent>
          <w:r w:rsidR="00C0540C" w:rsidRPr="00DE1474">
            <w:rPr>
              <w:lang w:bidi="pt-BR"/>
            </w:rPr>
            <w:t>www.interestingsite.com</w:t>
          </w:r>
        </w:sdtContent>
      </w:sdt>
      <w:r w:rsidR="00C0540C" w:rsidRPr="00DE1474">
        <w:rPr>
          <w:lang w:bidi="pt-BR"/>
        </w:rPr>
        <w:t xml:space="preserve"> </w:t>
      </w:r>
    </w:p>
    <w:p w14:paraId="00775C06" w14:textId="77777777" w:rsidR="00AE40E9" w:rsidRPr="00DE1474" w:rsidRDefault="00AE40E9" w:rsidP="00AE40E9">
      <w:pPr>
        <w:pStyle w:val="SemEspaamento"/>
      </w:pPr>
      <w:r w:rsidRPr="00DE1474">
        <w:rPr>
          <w:lang w:bidi="pt-BR"/>
        </w:rPr>
        <w:br w:type="page"/>
      </w:r>
    </w:p>
    <w:sdt>
      <w:sdtPr>
        <w:id w:val="1863551207"/>
        <w:placeholder>
          <w:docPart w:val="1E0C7F8A7C8144C491BD9B02C4475064"/>
        </w:placeholder>
        <w:temporary/>
        <w:showingPlcHdr/>
        <w15:appearance w15:val="hidden"/>
      </w:sdtPr>
      <w:sdtContent>
        <w:p w14:paraId="7E121011" w14:textId="77777777" w:rsidR="00B76BB3" w:rsidRPr="00DE1474" w:rsidRDefault="00B76BB3" w:rsidP="00FF3B53">
          <w:pPr>
            <w:pStyle w:val="TextodeDica"/>
          </w:pPr>
          <w:r w:rsidRPr="00DE1474">
            <w:rPr>
              <w:lang w:bidi="pt-BR"/>
            </w:rPr>
            <w:t xml:space="preserve">Obras de ficção não necessariamente exigem um sumário. No entanto, se os nomes dos capítulos do seu romance possuem títulos descritivos, é uma boa ideia colocá-los no sumário. Isso apresentará uma visão geral do livro num relance. </w:t>
          </w:r>
        </w:p>
        <w:p w14:paraId="15FF5DBB" w14:textId="77777777" w:rsidR="00B76BB3" w:rsidRPr="00DE1474" w:rsidRDefault="00B76BB3" w:rsidP="00FF3B53">
          <w:pPr>
            <w:pStyle w:val="TextodeDica"/>
          </w:pPr>
          <w:r w:rsidRPr="00DE1474">
            <w:rPr>
              <w:lang w:bidi="pt-BR"/>
            </w:rPr>
            <w:t>Para garantir que seu sumário possa ser atualizado automaticamente, certifique-se de que os títulos estejam formatados corretamente usando um dos seguintes estilos: Título 1, Título 2 ou Título 3. Depois do documento ser formatado, volte para o Sumário e execute clique com o botão direito do mouse. Escolha "Atualizar Campo" no menu de atalho para atualizar automaticamente.</w:t>
          </w:r>
        </w:p>
      </w:sdtContent>
    </w:sdt>
    <w:sdt>
      <w:sdtPr>
        <w:rPr>
          <w:rFonts w:asciiTheme="minorHAnsi" w:hAnsiTheme="minorHAnsi"/>
        </w:rPr>
        <w:id w:val="21221758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sdt>
          <w:sdtPr>
            <w:id w:val="-443380468"/>
            <w:placeholder>
              <w:docPart w:val="AD7677BBDEA341EFB9545981AFCB211F"/>
            </w:placeholder>
            <w:temporary/>
            <w:showingPlcHdr/>
            <w15:appearance w15:val="hidden"/>
          </w:sdtPr>
          <w:sdtContent>
            <w:p w14:paraId="00BB9033" w14:textId="77777777" w:rsidR="00DA2E5D" w:rsidRPr="00DE1474" w:rsidRDefault="00DA2E5D" w:rsidP="00DA2E5D">
              <w:pPr>
                <w:pStyle w:val="CabealhodoSumrio"/>
              </w:pPr>
              <w:r w:rsidRPr="00DE1474">
                <w:rPr>
                  <w:lang w:bidi="pt-BR"/>
                </w:rPr>
                <w:t>Sumário</w:t>
              </w:r>
            </w:p>
          </w:sdtContent>
        </w:sdt>
        <w:p w14:paraId="3697B005" w14:textId="77777777" w:rsidR="00DE1474" w:rsidRPr="00DE1474" w:rsidRDefault="00DA2E5D">
          <w:pPr>
            <w:pStyle w:val="Sumrio1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lang w:eastAsia="pt-BR"/>
              <w14:ligatures w14:val="standardContextual"/>
            </w:rPr>
          </w:pPr>
          <w:r w:rsidRPr="00DE1474">
            <w:rPr>
              <w:b/>
              <w:noProof/>
              <w:lang w:bidi="pt-BR"/>
            </w:rPr>
            <w:fldChar w:fldCharType="begin"/>
          </w:r>
          <w:r w:rsidRPr="00DE1474">
            <w:rPr>
              <w:b/>
              <w:noProof/>
              <w:lang w:bidi="pt-BR"/>
            </w:rPr>
            <w:instrText xml:space="preserve"> TOC \o "1-3" \h \z \u </w:instrText>
          </w:r>
          <w:r w:rsidRPr="00DE1474">
            <w:rPr>
              <w:b/>
              <w:noProof/>
              <w:lang w:bidi="pt-BR"/>
            </w:rPr>
            <w:fldChar w:fldCharType="separate"/>
          </w:r>
          <w:hyperlink w:anchor="_Toc133485521" w:history="1">
            <w:r w:rsidR="00DE1474" w:rsidRPr="00DE1474">
              <w:rPr>
                <w:rStyle w:val="Hyperlink"/>
                <w:noProof/>
                <w:lang w:bidi="pt-BR"/>
              </w:rPr>
              <w:t>[Capítulo 1] — A Idade do Bronze</w:t>
            </w:r>
            <w:r w:rsidR="00DE1474" w:rsidRPr="00DE1474">
              <w:rPr>
                <w:noProof/>
                <w:webHidden/>
              </w:rPr>
              <w:tab/>
            </w:r>
            <w:r w:rsidR="00DE1474" w:rsidRPr="00DE1474">
              <w:rPr>
                <w:noProof/>
                <w:webHidden/>
              </w:rPr>
              <w:fldChar w:fldCharType="begin"/>
            </w:r>
            <w:r w:rsidR="00DE1474" w:rsidRPr="00DE1474">
              <w:rPr>
                <w:noProof/>
                <w:webHidden/>
              </w:rPr>
              <w:instrText xml:space="preserve"> PAGEREF _Toc133485521 \h </w:instrText>
            </w:r>
            <w:r w:rsidR="00DE1474" w:rsidRPr="00DE1474">
              <w:rPr>
                <w:noProof/>
                <w:webHidden/>
              </w:rPr>
            </w:r>
            <w:r w:rsidR="00DE1474" w:rsidRPr="00DE1474">
              <w:rPr>
                <w:noProof/>
                <w:webHidden/>
              </w:rPr>
              <w:fldChar w:fldCharType="separate"/>
            </w:r>
            <w:r w:rsidR="00DE1474" w:rsidRPr="00DE1474">
              <w:rPr>
                <w:noProof/>
                <w:webHidden/>
              </w:rPr>
              <w:t>1</w:t>
            </w:r>
            <w:r w:rsidR="00DE1474" w:rsidRPr="00DE1474">
              <w:rPr>
                <w:noProof/>
                <w:webHidden/>
              </w:rPr>
              <w:fldChar w:fldCharType="end"/>
            </w:r>
          </w:hyperlink>
        </w:p>
        <w:p w14:paraId="74489232" w14:textId="77777777" w:rsidR="00DE1474" w:rsidRPr="00DE1474" w:rsidRDefault="00000000">
          <w:pPr>
            <w:pStyle w:val="Sumrio1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lang w:eastAsia="pt-BR"/>
              <w14:ligatures w14:val="standardContextual"/>
            </w:rPr>
          </w:pPr>
          <w:hyperlink w:anchor="_Toc133485522" w:history="1">
            <w:r w:rsidR="00DE1474" w:rsidRPr="00DE1474">
              <w:rPr>
                <w:rStyle w:val="Hyperlink"/>
                <w:noProof/>
                <w:lang w:bidi="pt-BR"/>
              </w:rPr>
              <w:t>[Capítulo 2] — Terra Preta</w:t>
            </w:r>
            <w:r w:rsidR="00DE1474" w:rsidRPr="00DE1474">
              <w:rPr>
                <w:noProof/>
                <w:webHidden/>
              </w:rPr>
              <w:tab/>
            </w:r>
            <w:r w:rsidR="00DE1474" w:rsidRPr="00DE1474">
              <w:rPr>
                <w:noProof/>
                <w:webHidden/>
              </w:rPr>
              <w:fldChar w:fldCharType="begin"/>
            </w:r>
            <w:r w:rsidR="00DE1474" w:rsidRPr="00DE1474">
              <w:rPr>
                <w:noProof/>
                <w:webHidden/>
              </w:rPr>
              <w:instrText xml:space="preserve"> PAGEREF _Toc133485522 \h </w:instrText>
            </w:r>
            <w:r w:rsidR="00DE1474" w:rsidRPr="00DE1474">
              <w:rPr>
                <w:noProof/>
                <w:webHidden/>
              </w:rPr>
            </w:r>
            <w:r w:rsidR="00DE1474" w:rsidRPr="00DE1474">
              <w:rPr>
                <w:noProof/>
                <w:webHidden/>
              </w:rPr>
              <w:fldChar w:fldCharType="separate"/>
            </w:r>
            <w:r w:rsidR="00DE1474" w:rsidRPr="00DE1474">
              <w:rPr>
                <w:noProof/>
                <w:webHidden/>
              </w:rPr>
              <w:t>3</w:t>
            </w:r>
            <w:r w:rsidR="00DE1474" w:rsidRPr="00DE1474">
              <w:rPr>
                <w:noProof/>
                <w:webHidden/>
              </w:rPr>
              <w:fldChar w:fldCharType="end"/>
            </w:r>
          </w:hyperlink>
        </w:p>
        <w:p w14:paraId="1F1D806D" w14:textId="77777777" w:rsidR="00DE1474" w:rsidRPr="00DE1474" w:rsidRDefault="00000000">
          <w:pPr>
            <w:pStyle w:val="Sumrio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lang w:eastAsia="pt-BR"/>
              <w14:ligatures w14:val="standardContextual"/>
            </w:rPr>
          </w:pPr>
          <w:hyperlink w:anchor="_Toc133485523" w:history="1">
            <w:r w:rsidR="00DE1474" w:rsidRPr="00DE1474">
              <w:rPr>
                <w:rStyle w:val="Hyperlink"/>
                <w:noProof/>
                <w:lang w:bidi="pt-BR"/>
              </w:rPr>
              <w:t>Como o Terramare recebeu seu nome</w:t>
            </w:r>
            <w:r w:rsidR="00DE1474" w:rsidRPr="00DE1474">
              <w:rPr>
                <w:noProof/>
                <w:webHidden/>
              </w:rPr>
              <w:tab/>
            </w:r>
            <w:r w:rsidR="00DE1474" w:rsidRPr="00DE1474">
              <w:rPr>
                <w:noProof/>
                <w:webHidden/>
              </w:rPr>
              <w:fldChar w:fldCharType="begin"/>
            </w:r>
            <w:r w:rsidR="00DE1474" w:rsidRPr="00DE1474">
              <w:rPr>
                <w:noProof/>
                <w:webHidden/>
              </w:rPr>
              <w:instrText xml:space="preserve"> PAGEREF _Toc133485523 \h </w:instrText>
            </w:r>
            <w:r w:rsidR="00DE1474" w:rsidRPr="00DE1474">
              <w:rPr>
                <w:noProof/>
                <w:webHidden/>
              </w:rPr>
            </w:r>
            <w:r w:rsidR="00DE1474" w:rsidRPr="00DE1474">
              <w:rPr>
                <w:noProof/>
                <w:webHidden/>
              </w:rPr>
              <w:fldChar w:fldCharType="separate"/>
            </w:r>
            <w:r w:rsidR="00DE1474" w:rsidRPr="00DE1474">
              <w:rPr>
                <w:noProof/>
                <w:webHidden/>
              </w:rPr>
              <w:t>3</w:t>
            </w:r>
            <w:r w:rsidR="00DE1474" w:rsidRPr="00DE1474">
              <w:rPr>
                <w:noProof/>
                <w:webHidden/>
              </w:rPr>
              <w:fldChar w:fldCharType="end"/>
            </w:r>
          </w:hyperlink>
        </w:p>
        <w:p w14:paraId="49D49D9A" w14:textId="77777777" w:rsidR="00DE1474" w:rsidRPr="00DE1474" w:rsidRDefault="00000000">
          <w:pPr>
            <w:pStyle w:val="Sumrio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lang w:eastAsia="pt-BR"/>
              <w14:ligatures w14:val="standardContextual"/>
            </w:rPr>
          </w:pPr>
          <w:hyperlink w:anchor="_Toc133485524" w:history="1">
            <w:r w:rsidR="00DE1474" w:rsidRPr="00DE1474">
              <w:rPr>
                <w:rStyle w:val="Hyperlink"/>
                <w:noProof/>
                <w:lang w:bidi="pt-BR"/>
              </w:rPr>
              <w:t>Terramare dI Montale</w:t>
            </w:r>
            <w:r w:rsidR="00DE1474" w:rsidRPr="00DE1474">
              <w:rPr>
                <w:noProof/>
                <w:webHidden/>
              </w:rPr>
              <w:tab/>
            </w:r>
            <w:r w:rsidR="00DE1474" w:rsidRPr="00DE1474">
              <w:rPr>
                <w:noProof/>
                <w:webHidden/>
              </w:rPr>
              <w:fldChar w:fldCharType="begin"/>
            </w:r>
            <w:r w:rsidR="00DE1474" w:rsidRPr="00DE1474">
              <w:rPr>
                <w:noProof/>
                <w:webHidden/>
              </w:rPr>
              <w:instrText xml:space="preserve"> PAGEREF _Toc133485524 \h </w:instrText>
            </w:r>
            <w:r w:rsidR="00DE1474" w:rsidRPr="00DE1474">
              <w:rPr>
                <w:noProof/>
                <w:webHidden/>
              </w:rPr>
            </w:r>
            <w:r w:rsidR="00DE1474" w:rsidRPr="00DE1474">
              <w:rPr>
                <w:noProof/>
                <w:webHidden/>
              </w:rPr>
              <w:fldChar w:fldCharType="separate"/>
            </w:r>
            <w:r w:rsidR="00DE1474" w:rsidRPr="00DE1474">
              <w:rPr>
                <w:noProof/>
                <w:webHidden/>
              </w:rPr>
              <w:t>3</w:t>
            </w:r>
            <w:r w:rsidR="00DE1474" w:rsidRPr="00DE1474">
              <w:rPr>
                <w:noProof/>
                <w:webHidden/>
              </w:rPr>
              <w:fldChar w:fldCharType="end"/>
            </w:r>
          </w:hyperlink>
        </w:p>
        <w:p w14:paraId="7CAF0C23" w14:textId="77777777" w:rsidR="00DE1474" w:rsidRPr="00DE1474" w:rsidRDefault="00000000">
          <w:pPr>
            <w:pStyle w:val="Sumrio1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lang w:eastAsia="pt-BR"/>
              <w14:ligatures w14:val="standardContextual"/>
            </w:rPr>
          </w:pPr>
          <w:hyperlink w:anchor="_Toc133485525" w:history="1">
            <w:r w:rsidR="00DE1474" w:rsidRPr="00DE1474">
              <w:rPr>
                <w:rStyle w:val="Hyperlink"/>
                <w:noProof/>
                <w:lang w:bidi="pt-BR"/>
              </w:rPr>
              <w:t>[Capítulo 3] — Cultura Terramare</w:t>
            </w:r>
            <w:r w:rsidR="00DE1474" w:rsidRPr="00DE1474">
              <w:rPr>
                <w:noProof/>
                <w:webHidden/>
              </w:rPr>
              <w:tab/>
            </w:r>
            <w:r w:rsidR="00DE1474" w:rsidRPr="00DE1474">
              <w:rPr>
                <w:noProof/>
                <w:webHidden/>
              </w:rPr>
              <w:fldChar w:fldCharType="begin"/>
            </w:r>
            <w:r w:rsidR="00DE1474" w:rsidRPr="00DE1474">
              <w:rPr>
                <w:noProof/>
                <w:webHidden/>
              </w:rPr>
              <w:instrText xml:space="preserve"> PAGEREF _Toc133485525 \h </w:instrText>
            </w:r>
            <w:r w:rsidR="00DE1474" w:rsidRPr="00DE1474">
              <w:rPr>
                <w:noProof/>
                <w:webHidden/>
              </w:rPr>
            </w:r>
            <w:r w:rsidR="00DE1474" w:rsidRPr="00DE1474">
              <w:rPr>
                <w:noProof/>
                <w:webHidden/>
              </w:rPr>
              <w:fldChar w:fldCharType="separate"/>
            </w:r>
            <w:r w:rsidR="00DE1474" w:rsidRPr="00DE1474">
              <w:rPr>
                <w:noProof/>
                <w:webHidden/>
              </w:rPr>
              <w:t>4</w:t>
            </w:r>
            <w:r w:rsidR="00DE1474" w:rsidRPr="00DE1474">
              <w:rPr>
                <w:noProof/>
                <w:webHidden/>
              </w:rPr>
              <w:fldChar w:fldCharType="end"/>
            </w:r>
          </w:hyperlink>
        </w:p>
        <w:p w14:paraId="627189D5" w14:textId="77777777" w:rsidR="00DA2E5D" w:rsidRPr="00DE1474" w:rsidRDefault="00DA2E5D">
          <w:r w:rsidRPr="00DE1474">
            <w:rPr>
              <w:b/>
              <w:noProof/>
              <w:lang w:bidi="pt-BR"/>
            </w:rPr>
            <w:fldChar w:fldCharType="end"/>
          </w:r>
        </w:p>
      </w:sdtContent>
    </w:sdt>
    <w:p w14:paraId="38C1989B" w14:textId="77777777" w:rsidR="002560AC" w:rsidRPr="00DE1474" w:rsidRDefault="002560AC">
      <w:pPr>
        <w:jc w:val="center"/>
        <w:rPr>
          <w:rFonts w:ascii="Times New Roman" w:hAnsi="Times New Roman"/>
        </w:rPr>
      </w:pPr>
    </w:p>
    <w:p w14:paraId="76083F2F" w14:textId="77777777" w:rsidR="00B76BB3" w:rsidRPr="00DE1474" w:rsidRDefault="00B76BB3">
      <w:pPr>
        <w:jc w:val="right"/>
        <w:rPr>
          <w:rFonts w:ascii="Times New Roman" w:hAnsi="Times New Roman"/>
        </w:rPr>
        <w:sectPr w:rsidR="00B76BB3" w:rsidRPr="00DE1474" w:rsidSect="00C66999">
          <w:pgSz w:w="11906" w:h="16838" w:code="9"/>
          <w:pgMar w:top="1440" w:right="1440" w:bottom="1440" w:left="1440" w:header="720" w:footer="720" w:gutter="0"/>
          <w:pgNumType w:fmt="lowerRoman"/>
          <w:cols w:space="720"/>
          <w:docGrid w:linePitch="326" w:charSpace="-6350"/>
        </w:sectPr>
      </w:pPr>
    </w:p>
    <w:bookmarkStart w:id="0" w:name="_Toc133485521"/>
    <w:p w14:paraId="356CD5DA" w14:textId="77777777" w:rsidR="002560AC" w:rsidRPr="00DE1474" w:rsidRDefault="00000000" w:rsidP="00B55FEF">
      <w:pPr>
        <w:pStyle w:val="Ttulo1"/>
      </w:pPr>
      <w:sdt>
        <w:sdtPr>
          <w:id w:val="1031067252"/>
          <w:placeholder>
            <w:docPart w:val="279A91193DBD48DA934BE08A77E644B3"/>
          </w:placeholder>
          <w:temporary/>
          <w:showingPlcHdr/>
          <w15:appearance w15:val="hidden"/>
        </w:sdtPr>
        <w:sdtContent>
          <w:r w:rsidR="006E0794" w:rsidRPr="00DE1474">
            <w:rPr>
              <w:lang w:bidi="pt-BR"/>
            </w:rPr>
            <w:t>[</w:t>
          </w:r>
          <w:r w:rsidR="00B55FEF" w:rsidRPr="00DE1474">
            <w:rPr>
              <w:lang w:bidi="pt-BR"/>
            </w:rPr>
            <w:t xml:space="preserve">Capítulo </w:t>
          </w:r>
          <w:r w:rsidR="006E0794" w:rsidRPr="00DE1474">
            <w:rPr>
              <w:lang w:bidi="pt-BR"/>
            </w:rPr>
            <w:t>1]</w:t>
          </w:r>
        </w:sdtContent>
      </w:sdt>
      <w:r w:rsidR="00BA6544" w:rsidRPr="00DE1474">
        <w:rPr>
          <w:lang w:bidi="pt-BR"/>
        </w:rPr>
        <w:t xml:space="preserve"> — </w:t>
      </w:r>
      <w:sdt>
        <w:sdtPr>
          <w:id w:val="-1644031328"/>
          <w:placeholder>
            <w:docPart w:val="39EB6F3C3C22432687E56C5EA4E4A781"/>
          </w:placeholder>
          <w:showingPlcHdr/>
          <w15:appearance w15:val="hidden"/>
        </w:sdtPr>
        <w:sdtContent>
          <w:r w:rsidR="00FF3B53" w:rsidRPr="00DE1474">
            <w:rPr>
              <w:lang w:bidi="pt-BR"/>
            </w:rPr>
            <w:t>A Idade do Bronze</w:t>
          </w:r>
        </w:sdtContent>
      </w:sdt>
      <w:bookmarkEnd w:id="0"/>
    </w:p>
    <w:sdt>
      <w:sdtPr>
        <w:rPr>
          <w:rFonts w:ascii="Times New Roman" w:hAnsi="Times New Roman"/>
        </w:rPr>
        <w:id w:val="798345661"/>
        <w:placeholder>
          <w:docPart w:val="053445755FCE49E3945E3B8599AC74CE"/>
        </w:placeholder>
        <w:temporary/>
        <w:showingPlcHdr/>
        <w15:appearance w15:val="hidden"/>
      </w:sdtPr>
      <w:sdtContent>
        <w:p w14:paraId="2B54D5B4" w14:textId="77777777" w:rsidR="002560AC" w:rsidRPr="00DE1474" w:rsidRDefault="006E0794" w:rsidP="006E0794">
          <w:pPr>
            <w:pStyle w:val="TextodeDica"/>
            <w:rPr>
              <w:rFonts w:ascii="Times New Roman" w:hAnsi="Times New Roman"/>
            </w:rPr>
          </w:pPr>
          <w:r w:rsidRPr="00DE1474">
            <w:rPr>
              <w:lang w:bidi="pt-BR"/>
            </w:rPr>
            <w:t>O título do capítulo deve começar a aproximadamente um terço do início da página. O espaçamento foi criado para o estilo Título 1. Para garantir que o espaçamento entre as linhas está correto, insira uma Quebra de Seção da Próxima Página no final de cada capítulo antes de começar um novo. Para fazer isso, vá para a faixa de opções de Layout, escolha "Quebra" e selecione "Próxima Página" na seção "Quebra de Seção" do menu.</w:t>
          </w:r>
        </w:p>
      </w:sdtContent>
    </w:sdt>
    <w:sdt>
      <w:sdtPr>
        <w:id w:val="-918084776"/>
        <w:placeholder>
          <w:docPart w:val="4010520E06F543359216A5209D9FB0C2"/>
        </w:placeholder>
        <w:temporary/>
        <w:showingPlcHdr/>
        <w15:appearance w15:val="hidden"/>
      </w:sdtPr>
      <w:sdtContent>
        <w:p w14:paraId="70971522" w14:textId="77777777" w:rsidR="002560AC" w:rsidRPr="00DE1474" w:rsidRDefault="006E0794">
          <w:r w:rsidRPr="00DE1474">
            <w:rPr>
              <w:lang w:bidi="pt-BR"/>
            </w:rPr>
            <w:t>[Parágrafo de Abertura]</w:t>
          </w:r>
        </w:p>
      </w:sdtContent>
    </w:sdt>
    <w:sdt>
      <w:sdtPr>
        <w:id w:val="1067999913"/>
        <w:placeholder>
          <w:docPart w:val="50660D5D40B947AC82C44C416D753811"/>
        </w:placeholder>
        <w:temporary/>
        <w:showingPlcHdr/>
        <w15:appearance w15:val="hidden"/>
      </w:sdtPr>
      <w:sdtContent>
        <w:p w14:paraId="6F12A2C6" w14:textId="77777777" w:rsidR="000C0EE8" w:rsidRPr="00DE1474" w:rsidRDefault="002078A4" w:rsidP="000C0EE8">
          <w:pPr>
            <w:pStyle w:val="TextodeDica"/>
          </w:pPr>
          <w:r w:rsidRPr="00DE1474">
            <w:rPr>
              <w:lang w:bidi="pt-BR"/>
            </w:rPr>
            <w:t>Clique em "Opening Paragraph" acima e comece a escrever o seu livro. Este é o parágrafo de abertura do capítulo e, portanto, sem recuo. Apresente sua história e prepare o terreno para o restante do romance. Certifique-se de que as primeiras linhas do parágrafo introdutório e os primeiros parágrafos do capítulo desperte o interesse dos leitores. Quanto mais visual for sua escrita, melhor.</w:t>
          </w:r>
        </w:p>
        <w:p w14:paraId="38FB75A6" w14:textId="77777777" w:rsidR="002560AC" w:rsidRPr="00DE1474" w:rsidRDefault="002078A4" w:rsidP="002078A4">
          <w:pPr>
            <w:pStyle w:val="TextodeDica"/>
          </w:pPr>
          <w:r w:rsidRPr="00DE1474">
            <w:rPr>
              <w:lang w:bidi="pt-BR"/>
            </w:rPr>
            <w:t>Use o estilo chamado "</w:t>
          </w:r>
          <w:r w:rsidRPr="00DE1474">
            <w:rPr>
              <w:b/>
              <w:lang w:bidi="pt-BR"/>
            </w:rPr>
            <w:t>Normal</w:t>
          </w:r>
          <w:r w:rsidRPr="00DE1474">
            <w:rPr>
              <w:lang w:bidi="pt-BR"/>
            </w:rPr>
            <w:t>" para o Parágrafo de Abertura.</w:t>
          </w:r>
        </w:p>
      </w:sdtContent>
    </w:sdt>
    <w:sdt>
      <w:sdtPr>
        <w:id w:val="1893932319"/>
        <w:placeholder>
          <w:docPart w:val="5F5D750596FF475D82D48E9B582EBED2"/>
        </w:placeholder>
        <w:temporary/>
        <w:showingPlcHdr/>
        <w15:appearance w15:val="hidden"/>
      </w:sdtPr>
      <w:sdtContent>
        <w:p w14:paraId="21DD348D" w14:textId="77777777" w:rsidR="006E0794" w:rsidRPr="00DE1474" w:rsidRDefault="002078A4" w:rsidP="002078A4">
          <w:pPr>
            <w:pStyle w:val="Recuonormal"/>
          </w:pPr>
          <w:r w:rsidRPr="00DE1474">
            <w:rPr>
              <w:rStyle w:val="TextodoEspaoReservado"/>
              <w:color w:val="auto"/>
              <w:lang w:bidi="pt-BR"/>
            </w:rPr>
            <w:t>[Próximo Parágrafo do Corpo]</w:t>
          </w:r>
        </w:p>
      </w:sdtContent>
    </w:sdt>
    <w:sdt>
      <w:sdtPr>
        <w:id w:val="912815791"/>
        <w:placeholder>
          <w:docPart w:val="FBBFE3925795418EB913E1BEFDAF3C72"/>
        </w:placeholder>
        <w:temporary/>
        <w:showingPlcHdr/>
        <w15:appearance w15:val="hidden"/>
      </w:sdtPr>
      <w:sdtContent>
        <w:p w14:paraId="3E35D77F" w14:textId="77777777" w:rsidR="002078A4" w:rsidRPr="00DE1474" w:rsidRDefault="002078A4" w:rsidP="002078A4">
          <w:pPr>
            <w:pStyle w:val="TextodeDica"/>
            <w:ind w:firstLine="720"/>
          </w:pPr>
          <w:r w:rsidRPr="00DE1474">
            <w:rPr>
              <w:lang w:bidi="pt-BR"/>
            </w:rPr>
            <w:t>Como um novo parágrafo, este será recuado na primeira linha. Isso facilita que o leitor veja um novo parágrafo entre blocos de texto. No entanto, Isso não é uma nova cena! O início da nova cena não será recuado e seguirá o sinal hash (#).</w:t>
          </w:r>
        </w:p>
        <w:p w14:paraId="3298E78C" w14:textId="77777777" w:rsidR="002078A4" w:rsidRPr="00DE1474" w:rsidRDefault="002078A4" w:rsidP="002078A4">
          <w:pPr>
            <w:pStyle w:val="TextodeDica"/>
            <w:ind w:firstLine="720"/>
          </w:pPr>
          <w:r w:rsidRPr="00DE1474">
            <w:rPr>
              <w:lang w:bidi="pt-BR"/>
            </w:rPr>
            <w:t>O segundo parágrafo e os subsequentes de cada capítulo começarão com um recuo da primeira linha. Isso é construído no estilo chamado "</w:t>
          </w:r>
          <w:r w:rsidRPr="00DE1474">
            <w:rPr>
              <w:b/>
              <w:lang w:bidi="pt-BR"/>
            </w:rPr>
            <w:t>Recuar Normal.</w:t>
          </w:r>
          <w:r w:rsidRPr="00DE1474">
            <w:rPr>
              <w:lang w:bidi="pt-BR"/>
            </w:rPr>
            <w:t>"</w:t>
          </w:r>
        </w:p>
        <w:p w14:paraId="2EF7B97B" w14:textId="77777777" w:rsidR="002078A4" w:rsidRPr="00DE1474" w:rsidRDefault="002078A4" w:rsidP="002078A4">
          <w:pPr>
            <w:pStyle w:val="MarcadordoTextodeDica"/>
          </w:pPr>
          <w:r w:rsidRPr="00DE1474">
            <w:rPr>
              <w:lang w:bidi="pt-BR"/>
            </w:rPr>
            <w:t xml:space="preserve">Comece cada capítulo novo de uma página nova. </w:t>
          </w:r>
        </w:p>
        <w:p w14:paraId="7093726E" w14:textId="77777777" w:rsidR="002078A4" w:rsidRPr="00DE1474" w:rsidRDefault="002078A4" w:rsidP="002078A4">
          <w:pPr>
            <w:pStyle w:val="MarcadordoTextodeDica"/>
          </w:pPr>
          <w:r w:rsidRPr="00DE1474">
            <w:rPr>
              <w:lang w:bidi="pt-BR"/>
            </w:rPr>
            <w:t>Não adicione espaços adicionais entre parágrafos. Todas as linhas possuem espaçamento duplo. O formato do espaçamento duplo foi criado nos dois estilos Normais.</w:t>
          </w:r>
        </w:p>
        <w:p w14:paraId="6399E27D" w14:textId="77777777" w:rsidR="002078A4" w:rsidRPr="00DE1474" w:rsidRDefault="002078A4" w:rsidP="002078A4">
          <w:pPr>
            <w:pStyle w:val="MarcadordoTextodeDica"/>
          </w:pPr>
          <w:r w:rsidRPr="00DE1474">
            <w:rPr>
              <w:lang w:bidi="pt-BR"/>
            </w:rPr>
            <w:t>Depois de qualquer pontuação, use apenas um único espaço antes de iniciar a frase seguinte.</w:t>
          </w:r>
        </w:p>
        <w:p w14:paraId="2192D16B" w14:textId="77777777" w:rsidR="002078A4" w:rsidRPr="00DE1474" w:rsidRDefault="002078A4" w:rsidP="002078A4">
          <w:pPr>
            <w:pStyle w:val="MarcadordoTextodeDica"/>
          </w:pPr>
          <w:r w:rsidRPr="00DE1474">
            <w:rPr>
              <w:lang w:bidi="pt-BR"/>
            </w:rPr>
            <w:t xml:space="preserve">Não sublinhe no seu manuscrito. No entanto, você pode aplicar </w:t>
          </w:r>
          <w:r w:rsidRPr="00DE1474">
            <w:rPr>
              <w:i/>
              <w:lang w:bidi="pt-BR"/>
            </w:rPr>
            <w:t>itálico</w:t>
          </w:r>
          <w:r w:rsidRPr="00DE1474">
            <w:rPr>
              <w:lang w:bidi="pt-BR"/>
            </w:rPr>
            <w:t xml:space="preserve">. </w:t>
          </w:r>
        </w:p>
      </w:sdtContent>
    </w:sdt>
    <w:p w14:paraId="1878C0F4" w14:textId="77777777" w:rsidR="002560AC" w:rsidRPr="00DE1474" w:rsidRDefault="00BA6544" w:rsidP="002078A4">
      <w:pPr>
        <w:pStyle w:val="Novacena"/>
        <w:rPr>
          <w:color w:val="000000"/>
        </w:rPr>
      </w:pPr>
      <w:r w:rsidRPr="00DE1474">
        <w:rPr>
          <w:lang w:bidi="pt-BR"/>
        </w:rPr>
        <w:t>#</w:t>
      </w:r>
    </w:p>
    <w:sdt>
      <w:sdtPr>
        <w:rPr>
          <w:rFonts w:ascii="Times New Roman" w:hAnsi="Times New Roman"/>
          <w:color w:val="000000"/>
        </w:rPr>
        <w:id w:val="-2015679520"/>
        <w:placeholder>
          <w:docPart w:val="771B554E4FB945188CD81308F1410D00"/>
        </w:placeholder>
        <w:temporary/>
        <w:showingPlcHdr/>
        <w15:appearance w15:val="hidden"/>
      </w:sdtPr>
      <w:sdtContent>
        <w:p w14:paraId="6B8F0444" w14:textId="77777777" w:rsidR="00463B95" w:rsidRPr="00DE1474" w:rsidRDefault="002078A4" w:rsidP="00463B95">
          <w:pPr>
            <w:pStyle w:val="TextodeDica"/>
          </w:pPr>
          <w:r w:rsidRPr="00DE1474">
            <w:rPr>
              <w:rStyle w:val="TextodoEspaoReservado"/>
              <w:color w:val="3465A4"/>
              <w:lang w:bidi="pt-BR"/>
            </w:rPr>
            <w:t>A hashtag (#) indica o início de uma nova cena dentro do mesmo capítulo. Não é necessário uma Quebra de Seção para separar da cena anterior.</w:t>
          </w:r>
        </w:p>
        <w:p w14:paraId="68A3844F" w14:textId="77777777" w:rsidR="002078A4" w:rsidRPr="00DE1474" w:rsidRDefault="004B642C" w:rsidP="00463B95">
          <w:pPr>
            <w:pStyle w:val="TextodeDica"/>
            <w:rPr>
              <w:rFonts w:ascii="Times New Roman" w:hAnsi="Times New Roman"/>
              <w:color w:val="000000"/>
            </w:rPr>
          </w:pPr>
          <w:r w:rsidRPr="00DE1474">
            <w:rPr>
              <w:lang w:bidi="pt-BR"/>
            </w:rPr>
            <w:t>Cada capítulo em um livro pode abranger muitas cenas diferentes. Nessas cenas a ação e o diálogo são descritos. Cada cena tem um início, meio e fim.</w:t>
          </w:r>
        </w:p>
      </w:sdtContent>
    </w:sdt>
    <w:sdt>
      <w:sdtPr>
        <w:id w:val="-1323106218"/>
        <w:placeholder>
          <w:docPart w:val="AA3CF906BEEF47FBA3C35276999A1B0A"/>
        </w:placeholder>
        <w:temporary/>
        <w:showingPlcHdr/>
        <w15:appearance w15:val="hidden"/>
      </w:sdtPr>
      <w:sdtContent>
        <w:p w14:paraId="6417C235" w14:textId="77777777" w:rsidR="002560AC" w:rsidRPr="00DE1474" w:rsidRDefault="002078A4">
          <w:r w:rsidRPr="00DE1474">
            <w:rPr>
              <w:lang w:bidi="pt-BR"/>
            </w:rPr>
            <w:t>[Começar a nova cena sem recuo]</w:t>
          </w:r>
        </w:p>
      </w:sdtContent>
    </w:sdt>
    <w:sdt>
      <w:sdtPr>
        <w:id w:val="-1863978024"/>
        <w:placeholder>
          <w:docPart w:val="919CB4D389064AE185AAD14BADCD1504"/>
        </w:placeholder>
        <w:temporary/>
        <w:showingPlcHdr/>
        <w15:appearance w15:val="hidden"/>
      </w:sdtPr>
      <w:sdtContent>
        <w:p w14:paraId="7E826097" w14:textId="77777777" w:rsidR="002560AC" w:rsidRPr="00DE1474" w:rsidRDefault="00463B95" w:rsidP="00ED7B87">
          <w:pPr>
            <w:pStyle w:val="TextodeDica"/>
          </w:pPr>
          <w:r w:rsidRPr="00DE1474">
            <w:rPr>
              <w:lang w:bidi="pt-BR"/>
            </w:rPr>
            <w:t>O primeiro parágrafo de cada nova cena ou capítulo deve começar com o estilo "</w:t>
          </w:r>
          <w:r w:rsidRPr="00DE1474">
            <w:rPr>
              <w:b/>
              <w:lang w:bidi="pt-BR"/>
            </w:rPr>
            <w:t>Normal</w:t>
          </w:r>
          <w:r w:rsidRPr="00DE1474">
            <w:rPr>
              <w:lang w:bidi="pt-BR"/>
            </w:rPr>
            <w:t>."</w:t>
          </w:r>
        </w:p>
      </w:sdtContent>
    </w:sdt>
    <w:sdt>
      <w:sdtPr>
        <w:id w:val="-1661988073"/>
        <w:placeholder>
          <w:docPart w:val="5DAAAE3EFE5541FF90A0764C49215746"/>
        </w:placeholder>
        <w:temporary/>
        <w:showingPlcHdr/>
        <w15:appearance w15:val="hidden"/>
      </w:sdtPr>
      <w:sdtContent>
        <w:p w14:paraId="6AC06BED" w14:textId="77777777" w:rsidR="00463B95" w:rsidRPr="00DE1474" w:rsidRDefault="00463B95" w:rsidP="00463B95">
          <w:pPr>
            <w:pStyle w:val="Recuonormal"/>
          </w:pPr>
          <w:r w:rsidRPr="00DE1474">
            <w:rPr>
              <w:lang w:bidi="pt-BR"/>
            </w:rPr>
            <w:t>[Segundo parágrafo da nova cena.]</w:t>
          </w:r>
        </w:p>
      </w:sdtContent>
    </w:sdt>
    <w:sdt>
      <w:sdtPr>
        <w:rPr>
          <w:rFonts w:ascii="Times New Roman" w:hAnsi="Times New Roman"/>
        </w:rPr>
        <w:id w:val="-1905213829"/>
        <w:placeholder>
          <w:docPart w:val="FE3F1883D6A84AB29E6AD42FE5ECAA71"/>
        </w:placeholder>
        <w:temporary/>
        <w:showingPlcHdr/>
        <w15:appearance w15:val="hidden"/>
      </w:sdtPr>
      <w:sdtContent>
        <w:p w14:paraId="72F952AA" w14:textId="77777777" w:rsidR="00463B95" w:rsidRPr="00DE1474" w:rsidRDefault="00463B95" w:rsidP="00463B95">
          <w:pPr>
            <w:pStyle w:val="TextodeDica"/>
            <w:ind w:firstLine="720"/>
          </w:pPr>
          <w:r w:rsidRPr="00DE1474">
            <w:rPr>
              <w:lang w:bidi="pt-BR"/>
            </w:rPr>
            <w:t>Lembre-se de que todos os novos parágrafos, bem como diálogos, precisam ser recuados. Eles também usarão o estilo chamado "</w:t>
          </w:r>
          <w:r w:rsidRPr="00DE1474">
            <w:rPr>
              <w:b/>
              <w:lang w:bidi="pt-BR"/>
            </w:rPr>
            <w:t>Recuar Normal.</w:t>
          </w:r>
          <w:r w:rsidRPr="00DE1474">
            <w:rPr>
              <w:lang w:bidi="pt-BR"/>
            </w:rPr>
            <w:t xml:space="preserve">" </w:t>
          </w:r>
        </w:p>
        <w:p w14:paraId="61E52F5A" w14:textId="77777777" w:rsidR="002560AC" w:rsidRPr="00DE1474" w:rsidRDefault="00463B95" w:rsidP="00463B95">
          <w:pPr>
            <w:pStyle w:val="TextodeDica"/>
            <w:ind w:firstLine="720"/>
            <w:rPr>
              <w:rFonts w:ascii="Times New Roman" w:hAnsi="Times New Roman"/>
            </w:rPr>
          </w:pPr>
          <w:r w:rsidRPr="00DE1474">
            <w:rPr>
              <w:lang w:bidi="pt-BR"/>
            </w:rPr>
            <w:t>Como seu romance terá diversos capítulos, certifique-se motivar o leitor ao final de cada capítulo para que ele siga até próximo.</w:t>
          </w:r>
        </w:p>
      </w:sdtContent>
    </w:sdt>
    <w:sdt>
      <w:sdtPr>
        <w:id w:val="62228931"/>
        <w:placeholder>
          <w:docPart w:val="5BB1DC5D5CBC434884E01C9DA1F92C11"/>
        </w:placeholder>
        <w:temporary/>
        <w:showingPlcHdr/>
        <w15:appearance w15:val="hidden"/>
      </w:sdtPr>
      <w:sdtContent>
        <w:p w14:paraId="3056899B" w14:textId="77777777" w:rsidR="00463B95" w:rsidRPr="00DE1474" w:rsidRDefault="00463B95" w:rsidP="00463B95">
          <w:pPr>
            <w:pStyle w:val="Recuonormal"/>
          </w:pPr>
          <w:r w:rsidRPr="00DE1474">
            <w:rPr>
              <w:lang w:bidi="pt-BR"/>
            </w:rPr>
            <w:t>[Terceiro parágrafo da nova cena.]</w:t>
          </w:r>
        </w:p>
      </w:sdtContent>
    </w:sdt>
    <w:p w14:paraId="02E9C718" w14:textId="77777777" w:rsidR="002560AC" w:rsidRPr="00DE1474" w:rsidRDefault="002560AC">
      <w:pPr>
        <w:rPr>
          <w:rFonts w:ascii="Times New Roman" w:hAnsi="Times New Roman"/>
        </w:rPr>
      </w:pPr>
    </w:p>
    <w:p w14:paraId="5D8797A5" w14:textId="77777777" w:rsidR="00463B95" w:rsidRPr="00DE1474" w:rsidRDefault="00463B95">
      <w:pPr>
        <w:rPr>
          <w:rFonts w:ascii="Times New Roman" w:hAnsi="Times New Roman"/>
        </w:rPr>
        <w:sectPr w:rsidR="00463B95" w:rsidRPr="00DE1474" w:rsidSect="00C66999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26" w:charSpace="-6350"/>
        </w:sectPr>
      </w:pPr>
    </w:p>
    <w:bookmarkStart w:id="1" w:name="_Toc133485522"/>
    <w:p w14:paraId="35D16A10" w14:textId="77777777" w:rsidR="00463B95" w:rsidRPr="00DE1474" w:rsidRDefault="00000000" w:rsidP="00B55FEF">
      <w:pPr>
        <w:pStyle w:val="Ttulo1"/>
      </w:pPr>
      <w:sdt>
        <w:sdtPr>
          <w:id w:val="-1548137497"/>
          <w:placeholder>
            <w:docPart w:val="E2DBC5BC725F465F87BD17DFADEF6CBD"/>
          </w:placeholder>
          <w:temporary/>
          <w:showingPlcHdr/>
          <w15:appearance w15:val="hidden"/>
        </w:sdtPr>
        <w:sdtContent>
          <w:r w:rsidR="00463B95" w:rsidRPr="00DE1474">
            <w:rPr>
              <w:rStyle w:val="TextodoEspaoReservado"/>
              <w:color w:val="auto"/>
              <w:lang w:bidi="pt-BR"/>
            </w:rPr>
            <w:t>[Capítulo 2]</w:t>
          </w:r>
        </w:sdtContent>
      </w:sdt>
      <w:r w:rsidR="00463B95" w:rsidRPr="00DE1474">
        <w:rPr>
          <w:lang w:bidi="pt-BR"/>
        </w:rPr>
        <w:t xml:space="preserve"> — </w:t>
      </w:r>
      <w:sdt>
        <w:sdtPr>
          <w:id w:val="1663034333"/>
          <w:placeholder>
            <w:docPart w:val="00B00FF24AFF4D07BC993CB89AA11D17"/>
          </w:placeholder>
          <w:showingPlcHdr/>
          <w15:appearance w15:val="hidden"/>
        </w:sdtPr>
        <w:sdtContent>
          <w:r w:rsidR="00FF3B53" w:rsidRPr="00DE1474">
            <w:rPr>
              <w:lang w:bidi="pt-BR"/>
            </w:rPr>
            <w:t>Terra Preta</w:t>
          </w:r>
        </w:sdtContent>
      </w:sdt>
      <w:bookmarkEnd w:id="1"/>
    </w:p>
    <w:bookmarkStart w:id="2" w:name="_Toc133485523" w:displacedByCustomXml="next"/>
    <w:bookmarkStart w:id="3" w:name="_Hlk528531272" w:displacedByCustomXml="next"/>
    <w:sdt>
      <w:sdtPr>
        <w:id w:val="-1178428149"/>
        <w:placeholder>
          <w:docPart w:val="F34BB40AB0C140469B0EABD0EDCB05FD"/>
        </w:placeholder>
        <w:showingPlcHdr/>
        <w15:appearance w15:val="hidden"/>
      </w:sdtPr>
      <w:sdtContent>
        <w:p w14:paraId="3DDEBF7B" w14:textId="77777777" w:rsidR="00B55FEF" w:rsidRPr="00DE1474" w:rsidRDefault="00FF3B53" w:rsidP="00B55FEF">
          <w:pPr>
            <w:pStyle w:val="Ttulo2"/>
          </w:pPr>
          <w:r w:rsidRPr="00DE1474">
            <w:rPr>
              <w:lang w:bidi="pt-BR"/>
            </w:rPr>
            <w:t>Como o Terramare recebeu seu nome</w:t>
          </w:r>
        </w:p>
      </w:sdtContent>
    </w:sdt>
    <w:bookmarkEnd w:id="2" w:displacedByCustomXml="prev"/>
    <w:sdt>
      <w:sdtPr>
        <w:id w:val="-1389946799"/>
        <w:placeholder>
          <w:docPart w:val="319AA6C578534BA1A9469BD99BC31A61"/>
        </w:placeholder>
        <w:temporary/>
        <w:showingPlcHdr/>
        <w15:appearance w15:val="hidden"/>
      </w:sdtPr>
      <w:sdtContent>
        <w:p w14:paraId="25649918" w14:textId="77777777" w:rsidR="00B55FEF" w:rsidRPr="00DE1474" w:rsidRDefault="00B55FEF" w:rsidP="00DA2E5D">
          <w:pPr>
            <w:pStyle w:val="TextodeDica"/>
          </w:pPr>
          <w:r w:rsidRPr="00DE1474">
            <w:rPr>
              <w:lang w:bidi="pt-BR"/>
            </w:rPr>
            <w:t>Ao usar um subtítulo, certifique-se usar pelo menos dois.</w:t>
          </w:r>
        </w:p>
      </w:sdtContent>
    </w:sdt>
    <w:sdt>
      <w:sdtPr>
        <w:rPr>
          <w:rFonts w:ascii="Times New Roman" w:hAnsi="Times New Roman"/>
        </w:rPr>
        <w:id w:val="62842265"/>
        <w:placeholder>
          <w:docPart w:val="9FE2F13188A842D5B3AF7E48F925D060"/>
        </w:placeholder>
        <w:temporary/>
        <w:showingPlcHdr/>
        <w15:appearance w15:val="hidden"/>
      </w:sdtPr>
      <w:sdtContent>
        <w:p w14:paraId="1F51E52B" w14:textId="77777777" w:rsidR="002560AC" w:rsidRPr="00DE1474" w:rsidRDefault="00463B95" w:rsidP="00463B95">
          <w:pPr>
            <w:rPr>
              <w:rFonts w:ascii="Times New Roman" w:hAnsi="Times New Roman"/>
            </w:rPr>
          </w:pPr>
          <w:r w:rsidRPr="00DE1474">
            <w:rPr>
              <w:lang w:bidi="pt-BR"/>
            </w:rPr>
            <w:t>[Parágrafo de Abertura]</w:t>
          </w:r>
        </w:p>
      </w:sdtContent>
    </w:sdt>
    <w:sdt>
      <w:sdtPr>
        <w:id w:val="-340089223"/>
        <w:placeholder>
          <w:docPart w:val="A2C661782C4D455B87C2025086D33D61"/>
        </w:placeholder>
        <w:temporary/>
        <w:showingPlcHdr/>
        <w15:appearance w15:val="hidden"/>
      </w:sdtPr>
      <w:sdtContent>
        <w:p w14:paraId="23D165FC" w14:textId="77777777" w:rsidR="00463B95" w:rsidRPr="00DE1474" w:rsidRDefault="00463B95" w:rsidP="00463B95">
          <w:pPr>
            <w:pStyle w:val="Recuonormal"/>
          </w:pPr>
          <w:r w:rsidRPr="00DE1474">
            <w:rPr>
              <w:lang w:bidi="pt-BR"/>
            </w:rPr>
            <w:t>[Próximo Parágrafo do Corpo]</w:t>
          </w:r>
        </w:p>
      </w:sdtContent>
    </w:sdt>
    <w:sdt>
      <w:sdtPr>
        <w:id w:val="1287005955"/>
        <w:placeholder>
          <w:docPart w:val="F4130D489F5E4953B1AC33D71ECB0ABD"/>
        </w:placeholder>
        <w:temporary/>
        <w:showingPlcHdr/>
        <w15:appearance w15:val="hidden"/>
      </w:sdtPr>
      <w:sdtContent>
        <w:p w14:paraId="33423356" w14:textId="77777777" w:rsidR="00463B95" w:rsidRPr="00DE1474" w:rsidRDefault="00463B95" w:rsidP="00463B95">
          <w:pPr>
            <w:pStyle w:val="Recuonormal"/>
          </w:pPr>
          <w:r w:rsidRPr="00DE1474">
            <w:rPr>
              <w:lang w:bidi="pt-BR"/>
            </w:rPr>
            <w:t>[Próximo Parágrafo do Corpo]</w:t>
          </w:r>
        </w:p>
      </w:sdtContent>
    </w:sdt>
    <w:bookmarkEnd w:id="3" w:displacedByCustomXml="next"/>
    <w:bookmarkStart w:id="4" w:name="_Toc133485524" w:displacedByCustomXml="next"/>
    <w:sdt>
      <w:sdtPr>
        <w:id w:val="914824983"/>
        <w:placeholder>
          <w:docPart w:val="5367CE8120AD4872BA98390CACF5809D"/>
        </w:placeholder>
        <w:showingPlcHdr/>
        <w15:appearance w15:val="hidden"/>
      </w:sdtPr>
      <w:sdtContent>
        <w:p w14:paraId="0DB84C54" w14:textId="77777777" w:rsidR="00DA2E5D" w:rsidRPr="00DE1474" w:rsidRDefault="00FF3B53" w:rsidP="00DA2E5D">
          <w:pPr>
            <w:pStyle w:val="Ttulo2"/>
          </w:pPr>
          <w:r w:rsidRPr="00DE1474">
            <w:rPr>
              <w:lang w:bidi="pt-BR"/>
            </w:rPr>
            <w:t>Terramare dI Montale</w:t>
          </w:r>
        </w:p>
      </w:sdtContent>
    </w:sdt>
    <w:bookmarkEnd w:id="4" w:displacedByCustomXml="prev"/>
    <w:sdt>
      <w:sdtPr>
        <w:rPr>
          <w:rFonts w:ascii="Times New Roman" w:hAnsi="Times New Roman"/>
        </w:rPr>
        <w:id w:val="769970417"/>
        <w:placeholder>
          <w:docPart w:val="5784E7154927456390FDB15495CC6F36"/>
        </w:placeholder>
        <w:temporary/>
        <w:showingPlcHdr/>
        <w15:appearance w15:val="hidden"/>
      </w:sdtPr>
      <w:sdtContent>
        <w:p w14:paraId="7254DD12" w14:textId="77777777" w:rsidR="00DA2E5D" w:rsidRPr="00DE1474" w:rsidRDefault="00DA2E5D" w:rsidP="00DA2E5D">
          <w:pPr>
            <w:rPr>
              <w:rFonts w:ascii="Times New Roman" w:hAnsi="Times New Roman"/>
            </w:rPr>
          </w:pPr>
          <w:r w:rsidRPr="00DE1474">
            <w:rPr>
              <w:lang w:bidi="pt-BR"/>
            </w:rPr>
            <w:t>[Parágrafo de Abertura]</w:t>
          </w:r>
        </w:p>
      </w:sdtContent>
    </w:sdt>
    <w:sdt>
      <w:sdtPr>
        <w:id w:val="252408567"/>
        <w:placeholder>
          <w:docPart w:val="A64526F9611341EC8AE80A49214D8107"/>
        </w:placeholder>
        <w:temporary/>
        <w:showingPlcHdr/>
        <w15:appearance w15:val="hidden"/>
      </w:sdtPr>
      <w:sdtContent>
        <w:p w14:paraId="3CB20256" w14:textId="77777777" w:rsidR="00DA2E5D" w:rsidRPr="00DE1474" w:rsidRDefault="00DA2E5D" w:rsidP="00DA2E5D">
          <w:pPr>
            <w:pStyle w:val="Recuonormal"/>
          </w:pPr>
          <w:r w:rsidRPr="00DE1474">
            <w:rPr>
              <w:lang w:bidi="pt-BR"/>
            </w:rPr>
            <w:t>[Próximo Parágrafo do Corpo]</w:t>
          </w:r>
        </w:p>
      </w:sdtContent>
    </w:sdt>
    <w:sdt>
      <w:sdtPr>
        <w:id w:val="-898902350"/>
        <w:placeholder>
          <w:docPart w:val="387C872C2AAD46ED81DE901B39F0649B"/>
        </w:placeholder>
        <w:temporary/>
        <w:showingPlcHdr/>
        <w15:appearance w15:val="hidden"/>
      </w:sdtPr>
      <w:sdtContent>
        <w:p w14:paraId="14106E64" w14:textId="77777777" w:rsidR="00DA2E5D" w:rsidRPr="00DE1474" w:rsidRDefault="00DA2E5D" w:rsidP="00DA2E5D">
          <w:pPr>
            <w:pStyle w:val="Recuonormal"/>
          </w:pPr>
          <w:r w:rsidRPr="00DE1474">
            <w:rPr>
              <w:lang w:bidi="pt-BR"/>
            </w:rPr>
            <w:t>[Próximo Parágrafo do Corpo]</w:t>
          </w:r>
        </w:p>
      </w:sdtContent>
    </w:sdt>
    <w:p w14:paraId="5567C14D" w14:textId="77777777" w:rsidR="00463B95" w:rsidRPr="00DE1474" w:rsidRDefault="00463B95">
      <w:pPr>
        <w:rPr>
          <w:rFonts w:ascii="Times New Roman" w:hAnsi="Times New Roman"/>
        </w:rPr>
      </w:pPr>
    </w:p>
    <w:p w14:paraId="086F920D" w14:textId="77777777" w:rsidR="00463B95" w:rsidRPr="00DE1474" w:rsidRDefault="00463B95">
      <w:pPr>
        <w:rPr>
          <w:rFonts w:ascii="Times New Roman" w:hAnsi="Times New Roman"/>
        </w:rPr>
        <w:sectPr w:rsidR="00463B95" w:rsidRPr="00DE1474" w:rsidSect="00C66999">
          <w:pgSz w:w="11906" w:h="16838" w:code="9"/>
          <w:pgMar w:top="1440" w:right="1440" w:bottom="1440" w:left="1440" w:header="720" w:footer="720" w:gutter="0"/>
          <w:cols w:space="720"/>
          <w:docGrid w:linePitch="326" w:charSpace="-6350"/>
        </w:sectPr>
      </w:pPr>
    </w:p>
    <w:bookmarkStart w:id="5" w:name="_Toc133485525"/>
    <w:p w14:paraId="3B429F7D" w14:textId="77777777" w:rsidR="00463B95" w:rsidRPr="00DE1474" w:rsidRDefault="00000000" w:rsidP="00B55FEF">
      <w:pPr>
        <w:pStyle w:val="Ttulo1"/>
      </w:pPr>
      <w:sdt>
        <w:sdtPr>
          <w:id w:val="-196394112"/>
          <w:placeholder>
            <w:docPart w:val="C3C30BF154024E1AA023B0BCED9B231F"/>
          </w:placeholder>
          <w:temporary/>
          <w:showingPlcHdr/>
          <w15:appearance w15:val="hidden"/>
        </w:sdtPr>
        <w:sdtContent>
          <w:r w:rsidR="00463B95" w:rsidRPr="00DE1474">
            <w:rPr>
              <w:rStyle w:val="TextodoEspaoReservado"/>
              <w:color w:val="auto"/>
              <w:lang w:bidi="pt-BR"/>
            </w:rPr>
            <w:t>[Capítulo 3]</w:t>
          </w:r>
        </w:sdtContent>
      </w:sdt>
      <w:r w:rsidR="00463B95" w:rsidRPr="00DE1474">
        <w:rPr>
          <w:lang w:bidi="pt-BR"/>
        </w:rPr>
        <w:t xml:space="preserve"> — </w:t>
      </w:r>
      <w:sdt>
        <w:sdtPr>
          <w:id w:val="2056887932"/>
          <w:placeholder>
            <w:docPart w:val="A6C74987C3744A63B5C3971D846FDDA7"/>
          </w:placeholder>
          <w:showingPlcHdr/>
          <w15:appearance w15:val="hidden"/>
        </w:sdtPr>
        <w:sdtContent>
          <w:r w:rsidR="00FF3B53" w:rsidRPr="00DE1474">
            <w:rPr>
              <w:lang w:bidi="pt-BR"/>
            </w:rPr>
            <w:t>Cultura Terramare</w:t>
          </w:r>
        </w:sdtContent>
      </w:sdt>
      <w:bookmarkEnd w:id="5"/>
    </w:p>
    <w:sdt>
      <w:sdtPr>
        <w:rPr>
          <w:rFonts w:ascii="Times New Roman" w:hAnsi="Times New Roman"/>
        </w:rPr>
        <w:id w:val="-1078054496"/>
        <w:placeholder>
          <w:docPart w:val="7D8603AC2C014671BCAE212C4E97A33D"/>
        </w:placeholder>
        <w:temporary/>
        <w:showingPlcHdr/>
        <w15:appearance w15:val="hidden"/>
      </w:sdtPr>
      <w:sdtContent>
        <w:p w14:paraId="05ED630B" w14:textId="77777777" w:rsidR="00DA2E5D" w:rsidRPr="00DE1474" w:rsidRDefault="00DA2E5D" w:rsidP="00DA2E5D">
          <w:pPr>
            <w:rPr>
              <w:rFonts w:ascii="Times New Roman" w:hAnsi="Times New Roman"/>
            </w:rPr>
          </w:pPr>
          <w:r w:rsidRPr="00DE1474">
            <w:rPr>
              <w:lang w:bidi="pt-BR"/>
            </w:rPr>
            <w:t>[Parágrafo de Abertura]</w:t>
          </w:r>
        </w:p>
      </w:sdtContent>
    </w:sdt>
    <w:p w14:paraId="7EFD4E4C" w14:textId="77777777" w:rsidR="00463B95" w:rsidRPr="00DE1474" w:rsidRDefault="00000000" w:rsidP="00DA2E5D">
      <w:pPr>
        <w:pStyle w:val="Recuonormal"/>
      </w:pPr>
      <w:sdt>
        <w:sdtPr>
          <w:id w:val="342061651"/>
          <w:placeholder>
            <w:docPart w:val="B543FD2C14F741EC9FED7F185C058369"/>
          </w:placeholder>
          <w:temporary/>
          <w:showingPlcHdr/>
          <w15:appearance w15:val="hidden"/>
        </w:sdtPr>
        <w:sdtContent>
          <w:r w:rsidR="00463B95" w:rsidRPr="00DE1474">
            <w:rPr>
              <w:lang w:bidi="pt-BR"/>
            </w:rPr>
            <w:t>[Próximo Parágrafo do Corpo]</w:t>
          </w:r>
        </w:sdtContent>
      </w:sdt>
    </w:p>
    <w:sdt>
      <w:sdtPr>
        <w:id w:val="1131366925"/>
        <w:placeholder>
          <w:docPart w:val="FB03922390814A01B01E88EEB28854DC"/>
        </w:placeholder>
        <w:temporary/>
        <w:showingPlcHdr/>
        <w15:appearance w15:val="hidden"/>
      </w:sdtPr>
      <w:sdtContent>
        <w:p w14:paraId="56B1A761" w14:textId="77777777" w:rsidR="00463B95" w:rsidRPr="00DE1474" w:rsidRDefault="00463B95" w:rsidP="00463B95">
          <w:pPr>
            <w:pStyle w:val="Recuonormal"/>
          </w:pPr>
          <w:r w:rsidRPr="00DE1474">
            <w:rPr>
              <w:lang w:bidi="pt-BR"/>
            </w:rPr>
            <w:t>[Próximo Parágrafo do Corpo]</w:t>
          </w:r>
        </w:p>
      </w:sdtContent>
    </w:sdt>
    <w:p w14:paraId="786F121F" w14:textId="77777777" w:rsidR="00463B95" w:rsidRPr="00DE1474" w:rsidRDefault="00463B95">
      <w:pPr>
        <w:rPr>
          <w:rFonts w:ascii="Times New Roman" w:hAnsi="Times New Roman"/>
        </w:rPr>
      </w:pPr>
    </w:p>
    <w:p w14:paraId="58171FF4" w14:textId="77777777" w:rsidR="00463B95" w:rsidRPr="00DE1474" w:rsidRDefault="00463B95">
      <w:pPr>
        <w:rPr>
          <w:rFonts w:ascii="Times New Roman" w:hAnsi="Times New Roman"/>
        </w:rPr>
      </w:pPr>
    </w:p>
    <w:sdt>
      <w:sdtPr>
        <w:id w:val="-2056761279"/>
        <w:placeholder>
          <w:docPart w:val="7FEF7F6804F64A9A98AE29AF3D8FBEA9"/>
        </w:placeholder>
        <w:temporary/>
        <w:showingPlcHdr/>
        <w15:appearance w15:val="hidden"/>
      </w:sdtPr>
      <w:sdtContent>
        <w:p w14:paraId="0A31B4AD" w14:textId="77777777" w:rsidR="002560AC" w:rsidRPr="00DE1474" w:rsidRDefault="00463B95" w:rsidP="00463B95">
          <w:pPr>
            <w:pStyle w:val="Fim"/>
          </w:pPr>
          <w:r w:rsidRPr="00DE1474">
            <w:rPr>
              <w:lang w:bidi="pt-BR"/>
            </w:rPr>
            <w:t>[Esta é a última linha do seu manuscrito]</w:t>
          </w:r>
        </w:p>
      </w:sdtContent>
    </w:sdt>
    <w:sdt>
      <w:sdtPr>
        <w:id w:val="1068146419"/>
        <w:placeholder>
          <w:docPart w:val="868C4D69288E4B2A879F0489FB690481"/>
        </w:placeholder>
        <w:showingPlcHdr/>
        <w15:appearance w15:val="hidden"/>
      </w:sdtPr>
      <w:sdtContent>
        <w:p w14:paraId="2FED0CF1" w14:textId="77777777" w:rsidR="00441AB1" w:rsidRPr="00DE1474" w:rsidRDefault="00FF3B53" w:rsidP="00FF3B53">
          <w:pPr>
            <w:pStyle w:val="Fim"/>
          </w:pPr>
          <w:r w:rsidRPr="00DE1474">
            <w:rPr>
              <w:lang w:bidi="pt-BR"/>
            </w:rPr>
            <w:t>FIM</w:t>
          </w:r>
        </w:p>
      </w:sdtContent>
    </w:sdt>
    <w:sdt>
      <w:sdtPr>
        <w:id w:val="1106307507"/>
        <w:placeholder>
          <w:docPart w:val="2FA4DA9FA33B44E297E325B4E318D6C5"/>
        </w:placeholder>
        <w:temporary/>
        <w:showingPlcHdr/>
        <w15:appearance w15:val="hidden"/>
      </w:sdtPr>
      <w:sdtContent>
        <w:p w14:paraId="341646F4" w14:textId="77777777" w:rsidR="00463B95" w:rsidRPr="00DE1474" w:rsidRDefault="00463B95" w:rsidP="00463B95">
          <w:pPr>
            <w:pStyle w:val="TextodeDica"/>
          </w:pPr>
          <w:r w:rsidRPr="00DE1474">
            <w:rPr>
              <w:lang w:bidi="pt-BR"/>
            </w:rPr>
            <w:t>Isso marca o final do manuscrito e seguirá uma linha em branco com espaçamento duplo após a última linha de texto.</w:t>
          </w:r>
        </w:p>
      </w:sdtContent>
    </w:sdt>
    <w:sectPr w:rsidR="00463B95" w:rsidRPr="00DE1474" w:rsidSect="00C66999">
      <w:pgSz w:w="11906" w:h="16838" w:code="9"/>
      <w:pgMar w:top="1440" w:right="1440" w:bottom="1440" w:left="1440" w:header="720" w:footer="720" w:gutter="0"/>
      <w:cols w:space="720"/>
      <w:docGrid w:linePitch="326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72922" w14:textId="77777777" w:rsidR="00F12C18" w:rsidRDefault="00F12C18">
      <w:pPr>
        <w:spacing w:line="240" w:lineRule="auto"/>
      </w:pPr>
      <w:r>
        <w:separator/>
      </w:r>
    </w:p>
  </w:endnote>
  <w:endnote w:type="continuationSeparator" w:id="0">
    <w:p w14:paraId="0A7E627B" w14:textId="77777777" w:rsidR="00F12C18" w:rsidRDefault="00F12C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ngti SC">
    <w:altName w:val="Microsoft YaHei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A682F" w14:textId="77777777" w:rsidR="00017F30" w:rsidRDefault="00017F3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C4260" w14:textId="77777777" w:rsidR="002560AC" w:rsidRDefault="00000000">
    <w:pPr>
      <w:pStyle w:val="Rodap"/>
    </w:pPr>
    <w:sdt>
      <w:sdtPr>
        <w:rPr>
          <w:rFonts w:ascii="Times New Roman" w:hAnsi="Times New Roman"/>
        </w:rPr>
        <w:id w:val="-717660690"/>
        <w:placeholder>
          <w:docPart w:val="868C4D69288E4B2A879F0489FB690481"/>
        </w:placeholder>
        <w:showingPlcHdr/>
        <w15:appearance w15:val="hidden"/>
      </w:sdtPr>
      <w:sdtContent>
        <w:r w:rsidR="00DE1474" w:rsidRPr="003112EE">
          <w:rPr>
            <w:rFonts w:ascii="Times New Roman" w:hAnsi="Times New Roman"/>
            <w:lang w:bidi="pt-BR"/>
          </w:rPr>
          <w:t>Liidia Peetre</w:t>
        </w:r>
      </w:sdtContent>
    </w:sdt>
    <w:r w:rsidR="00BA6544">
      <w:rPr>
        <w:rFonts w:ascii="Times New Roman" w:hAnsi="Times New Roman"/>
        <w:lang w:bidi="pt-BR"/>
      </w:rPr>
      <w:t xml:space="preserve"> © 2023</w:t>
    </w:r>
  </w:p>
  <w:sdt>
    <w:sdtPr>
      <w:id w:val="793951273"/>
      <w:placeholder>
        <w:docPart w:val="FB03922390814A01B01E88EEB28854DC"/>
      </w:placeholder>
      <w:temporary/>
      <w:showingPlcHdr/>
      <w15:appearance w15:val="hidden"/>
    </w:sdtPr>
    <w:sdtContent>
      <w:p w14:paraId="64DB1F09" w14:textId="77777777" w:rsidR="002560AC" w:rsidRDefault="00DA2E5D" w:rsidP="00DA2E5D">
        <w:pPr>
          <w:pStyle w:val="TextodeDica"/>
          <w:jc w:val="center"/>
        </w:pPr>
        <w:r w:rsidRPr="00DA2E5D">
          <w:rPr>
            <w:lang w:bidi="pt-BR"/>
          </w:rPr>
          <w:t>Essa é a informação sobre os direitos autorais do romance.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4E375" w14:textId="77777777" w:rsidR="00017F30" w:rsidRDefault="00017F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E204B" w14:textId="77777777" w:rsidR="00F12C18" w:rsidRDefault="00F12C18">
      <w:pPr>
        <w:spacing w:line="240" w:lineRule="auto"/>
      </w:pPr>
      <w:r>
        <w:separator/>
      </w:r>
    </w:p>
  </w:footnote>
  <w:footnote w:type="continuationSeparator" w:id="0">
    <w:p w14:paraId="0E6B26A2" w14:textId="77777777" w:rsidR="00F12C18" w:rsidRDefault="00F12C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BC911" w14:textId="77777777" w:rsidR="00017F30" w:rsidRDefault="00017F3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AD223" w14:textId="7998B5D1" w:rsidR="00B76BB3" w:rsidRDefault="00000000">
    <w:pPr>
      <w:pStyle w:val="Cabealho"/>
    </w:pPr>
    <w:sdt>
      <w:sdtPr>
        <w:id w:val="1638683164"/>
        <w:placeholder>
          <w:docPart w:val="2FA4DA9FA33B44E297E325B4E318D6C5"/>
        </w:placeholder>
        <w15:appearance w15:val="hidden"/>
      </w:sdtPr>
      <w:sdtContent>
        <w:r w:rsidR="00017F30" w:rsidRPr="00017F30">
          <w:t>PEREK SHIRÁ</w:t>
        </w:r>
        <w:r w:rsidR="00017F30">
          <w:t xml:space="preserve">: </w:t>
        </w:r>
        <w:r w:rsidR="00017F30" w:rsidRPr="00017F30">
          <w:t>O CÂNTICO DO UNIVERSO</w:t>
        </w:r>
      </w:sdtContent>
    </w:sdt>
    <w:r w:rsidR="00B76BB3" w:rsidRPr="00B76BB3">
      <w:rPr>
        <w:lang w:bidi="pt-BR"/>
      </w:rPr>
      <w:t>-</w:t>
    </w:r>
    <w:r w:rsidR="00B76BB3" w:rsidRPr="00B76BB3">
      <w:rPr>
        <w:lang w:bidi="pt-BR"/>
      </w:rPr>
      <w:fldChar w:fldCharType="begin"/>
    </w:r>
    <w:r w:rsidR="00B76BB3" w:rsidRPr="00B76BB3">
      <w:rPr>
        <w:lang w:bidi="pt-BR"/>
      </w:rPr>
      <w:instrText xml:space="preserve"> PAGE   \* MERGEFORMAT </w:instrText>
    </w:r>
    <w:r w:rsidR="00B76BB3" w:rsidRPr="00B76BB3">
      <w:rPr>
        <w:lang w:bidi="pt-BR"/>
      </w:rPr>
      <w:fldChar w:fldCharType="separate"/>
    </w:r>
    <w:r w:rsidR="00F95FA3">
      <w:rPr>
        <w:noProof/>
        <w:lang w:bidi="pt-BR"/>
      </w:rPr>
      <w:t>4</w:t>
    </w:r>
    <w:r w:rsidR="00B76BB3" w:rsidRPr="00B76BB3">
      <w:rPr>
        <w:lang w:bidi="pt-BR"/>
      </w:rPr>
      <w:fldChar w:fldCharType="end"/>
    </w:r>
    <w:r w:rsidR="00B76BB3" w:rsidRPr="00B76BB3">
      <w:rPr>
        <w:lang w:bidi="pt-B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025B8" w14:textId="77777777" w:rsidR="00017F30" w:rsidRDefault="00017F3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4356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D4E7C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AB66A52"/>
    <w:multiLevelType w:val="multilevel"/>
    <w:tmpl w:val="864A385A"/>
    <w:lvl w:ilvl="0">
      <w:start w:val="1"/>
      <w:numFmt w:val="bullet"/>
      <w:pStyle w:val="MarcadordoTextodeDica"/>
      <w:lvlText w:val=""/>
      <w:lvlJc w:val="left"/>
      <w:pPr>
        <w:ind w:left="360" w:hanging="360"/>
      </w:pPr>
      <w:rPr>
        <w:rFonts w:ascii="Symbol" w:hAnsi="Symbol" w:hint="default"/>
        <w:color w:val="3465A4"/>
      </w:rPr>
    </w:lvl>
    <w:lvl w:ilvl="1">
      <w:start w:val="1"/>
      <w:numFmt w:val="bullet"/>
      <w:pStyle w:val="MarcadordoTextodeDica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973545">
    <w:abstractNumId w:val="1"/>
  </w:num>
  <w:num w:numId="2" w16cid:durableId="984817215">
    <w:abstractNumId w:val="0"/>
  </w:num>
  <w:num w:numId="3" w16cid:durableId="1586962495">
    <w:abstractNumId w:val="2"/>
  </w:num>
  <w:num w:numId="4" w16cid:durableId="1061712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isplayBackgroundShape/>
  <w:embedSystemFonts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30"/>
    <w:rsid w:val="00017F30"/>
    <w:rsid w:val="000257CD"/>
    <w:rsid w:val="00053B1A"/>
    <w:rsid w:val="000C0EE8"/>
    <w:rsid w:val="000E6FA7"/>
    <w:rsid w:val="000F40B5"/>
    <w:rsid w:val="001036BA"/>
    <w:rsid w:val="001314BA"/>
    <w:rsid w:val="001315A0"/>
    <w:rsid w:val="001B11F4"/>
    <w:rsid w:val="001D369D"/>
    <w:rsid w:val="001F1BFE"/>
    <w:rsid w:val="001F2853"/>
    <w:rsid w:val="002078A4"/>
    <w:rsid w:val="002560AC"/>
    <w:rsid w:val="002604DB"/>
    <w:rsid w:val="002B07A6"/>
    <w:rsid w:val="002B6B88"/>
    <w:rsid w:val="002C14FD"/>
    <w:rsid w:val="002D2D96"/>
    <w:rsid w:val="002F7CF0"/>
    <w:rsid w:val="003112EE"/>
    <w:rsid w:val="00374398"/>
    <w:rsid w:val="0038703F"/>
    <w:rsid w:val="00441AB1"/>
    <w:rsid w:val="00463B95"/>
    <w:rsid w:val="004B642C"/>
    <w:rsid w:val="004F0378"/>
    <w:rsid w:val="00595440"/>
    <w:rsid w:val="005C1550"/>
    <w:rsid w:val="006407B9"/>
    <w:rsid w:val="00674B14"/>
    <w:rsid w:val="006B2FE0"/>
    <w:rsid w:val="006E0794"/>
    <w:rsid w:val="006E7766"/>
    <w:rsid w:val="00791763"/>
    <w:rsid w:val="007F70DD"/>
    <w:rsid w:val="008746B5"/>
    <w:rsid w:val="00877A36"/>
    <w:rsid w:val="008A0B56"/>
    <w:rsid w:val="008C17FD"/>
    <w:rsid w:val="009753B7"/>
    <w:rsid w:val="00980287"/>
    <w:rsid w:val="00995E72"/>
    <w:rsid w:val="009B56A3"/>
    <w:rsid w:val="00A227FD"/>
    <w:rsid w:val="00AE1D6C"/>
    <w:rsid w:val="00AE40E9"/>
    <w:rsid w:val="00AF05E1"/>
    <w:rsid w:val="00B548CE"/>
    <w:rsid w:val="00B55FEF"/>
    <w:rsid w:val="00B76BB3"/>
    <w:rsid w:val="00B81FA1"/>
    <w:rsid w:val="00BA6544"/>
    <w:rsid w:val="00BB78FD"/>
    <w:rsid w:val="00BD1CE8"/>
    <w:rsid w:val="00C04F08"/>
    <w:rsid w:val="00C0540C"/>
    <w:rsid w:val="00C52F3D"/>
    <w:rsid w:val="00C622F0"/>
    <w:rsid w:val="00C66999"/>
    <w:rsid w:val="00C70CF7"/>
    <w:rsid w:val="00C87990"/>
    <w:rsid w:val="00CD2AD5"/>
    <w:rsid w:val="00D83FFB"/>
    <w:rsid w:val="00DA2E5D"/>
    <w:rsid w:val="00DE1474"/>
    <w:rsid w:val="00DE49A8"/>
    <w:rsid w:val="00E14143"/>
    <w:rsid w:val="00E155C6"/>
    <w:rsid w:val="00E51337"/>
    <w:rsid w:val="00E82CE7"/>
    <w:rsid w:val="00ED7B87"/>
    <w:rsid w:val="00EE02B8"/>
    <w:rsid w:val="00EF0495"/>
    <w:rsid w:val="00EF498A"/>
    <w:rsid w:val="00F12C18"/>
    <w:rsid w:val="00F95FA3"/>
    <w:rsid w:val="00FE41B4"/>
    <w:rsid w:val="00FF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625C2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BR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5A0"/>
  </w:style>
  <w:style w:type="paragraph" w:styleId="Ttulo1">
    <w:name w:val="heading 1"/>
    <w:basedOn w:val="Normal"/>
    <w:next w:val="Normal"/>
    <w:link w:val="Ttulo1Char"/>
    <w:uiPriority w:val="9"/>
    <w:qFormat/>
    <w:rsid w:val="00FE41B4"/>
    <w:pPr>
      <w:spacing w:before="480" w:after="480"/>
      <w:jc w:val="center"/>
      <w:outlineLvl w:val="0"/>
    </w:pPr>
    <w:rPr>
      <w:rFonts w:ascii="Times New Roman" w:hAnsi="Times New Roman"/>
      <w:caps/>
    </w:rPr>
  </w:style>
  <w:style w:type="paragraph" w:styleId="Ttulo2">
    <w:name w:val="heading 2"/>
    <w:basedOn w:val="Normal"/>
    <w:next w:val="Normal"/>
    <w:link w:val="Ttulo2Char"/>
    <w:uiPriority w:val="9"/>
    <w:qFormat/>
    <w:rsid w:val="00B55F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ap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1"/>
    <w:basedOn w:val="Normal"/>
    <w:next w:val="Corpodetexto"/>
    <w:semiHidden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odetexto">
    <w:name w:val="Body Text"/>
    <w:basedOn w:val="Normal"/>
    <w:semiHidden/>
    <w:pPr>
      <w:spacing w:after="140" w:line="276" w:lineRule="auto"/>
    </w:pPr>
  </w:style>
  <w:style w:type="paragraph" w:styleId="Lista">
    <w:name w:val="List"/>
    <w:basedOn w:val="Corpodetexto"/>
    <w:semiHidden/>
    <w:rPr>
      <w:rFonts w:cs="Arial Unicode MS"/>
    </w:rPr>
  </w:style>
  <w:style w:type="paragraph" w:styleId="Legenda">
    <w:name w:val="caption"/>
    <w:basedOn w:val="Normal"/>
    <w:semiHidden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ndice">
    <w:name w:val="Índice"/>
    <w:basedOn w:val="Normal"/>
    <w:semiHidden/>
    <w:pPr>
      <w:suppressLineNumbers/>
    </w:pPr>
    <w:rPr>
      <w:rFonts w:cs="Arial Unicode MS"/>
    </w:rPr>
  </w:style>
  <w:style w:type="paragraph" w:styleId="Rodap">
    <w:name w:val="footer"/>
    <w:basedOn w:val="Normal"/>
    <w:rsid w:val="00DA2E5D"/>
    <w:pPr>
      <w:suppressLineNumbers/>
      <w:tabs>
        <w:tab w:val="center" w:pos="4819"/>
        <w:tab w:val="right" w:pos="9638"/>
      </w:tabs>
      <w:spacing w:line="240" w:lineRule="auto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F40B5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40B5"/>
    <w:rPr>
      <w:rFonts w:ascii="Segoe UI" w:eastAsia="Songti SC" w:hAnsi="Segoe UI" w:cs="Mangal"/>
      <w:kern w:val="2"/>
      <w:sz w:val="18"/>
      <w:szCs w:val="16"/>
      <w:lang w:val="en-IN" w:eastAsia="zh-CN" w:bidi="hi-IN"/>
    </w:rPr>
  </w:style>
  <w:style w:type="paragraph" w:customStyle="1" w:styleId="TextodeDica">
    <w:name w:val="Texto de Dica"/>
    <w:basedOn w:val="Normal"/>
    <w:qFormat/>
    <w:rsid w:val="00AE40E9"/>
    <w:pPr>
      <w:spacing w:after="160" w:line="252" w:lineRule="auto"/>
    </w:pPr>
    <w:rPr>
      <w:rFonts w:ascii="Calibri" w:hAnsi="Calibri"/>
      <w:color w:val="3465A4"/>
    </w:rPr>
  </w:style>
  <w:style w:type="paragraph" w:customStyle="1" w:styleId="MarcadordoTextodeDica">
    <w:name w:val="Marcador do Texto de Dica"/>
    <w:basedOn w:val="Normal"/>
    <w:qFormat/>
    <w:rsid w:val="00C622F0"/>
    <w:pPr>
      <w:numPr>
        <w:numId w:val="4"/>
      </w:numPr>
      <w:spacing w:after="120" w:line="252" w:lineRule="auto"/>
    </w:pPr>
    <w:rPr>
      <w:rFonts w:ascii="Calibri" w:hAnsi="Calibri"/>
      <w:color w:val="3465A4"/>
    </w:rPr>
  </w:style>
  <w:style w:type="paragraph" w:customStyle="1" w:styleId="MarcadordoTextodeDica2">
    <w:name w:val="Marcador do Texto de Dica 2"/>
    <w:basedOn w:val="MarcadordoTextodeDica"/>
    <w:semiHidden/>
    <w:qFormat/>
    <w:rsid w:val="00C622F0"/>
    <w:pPr>
      <w:numPr>
        <w:ilvl w:val="1"/>
      </w:numPr>
    </w:pPr>
  </w:style>
  <w:style w:type="character" w:styleId="TextodoEspaoReservado">
    <w:name w:val="Placeholder Text"/>
    <w:basedOn w:val="Fontepargpadro"/>
    <w:uiPriority w:val="99"/>
    <w:semiHidden/>
    <w:rsid w:val="00AE40E9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6407B9"/>
    <w:pPr>
      <w:spacing w:before="480" w:after="480" w:line="240" w:lineRule="auto"/>
      <w:jc w:val="center"/>
    </w:pPr>
    <w:rPr>
      <w:rFonts w:ascii="Times New Roman" w:hAnsi="Times New Roman"/>
      <w:caps/>
    </w:rPr>
  </w:style>
  <w:style w:type="character" w:customStyle="1" w:styleId="TtuloChar">
    <w:name w:val="Título Char"/>
    <w:basedOn w:val="Fontepargpadro"/>
    <w:link w:val="Ttulo"/>
    <w:uiPriority w:val="10"/>
    <w:rsid w:val="006407B9"/>
    <w:rPr>
      <w:rFonts w:ascii="Times New Roman" w:hAnsi="Times New Roman"/>
      <w:caps/>
    </w:rPr>
  </w:style>
  <w:style w:type="paragraph" w:customStyle="1" w:styleId="NomedoAutor">
    <w:name w:val="Nome do Autor"/>
    <w:basedOn w:val="Normal"/>
    <w:qFormat/>
    <w:rsid w:val="00AE40E9"/>
    <w:pPr>
      <w:jc w:val="center"/>
    </w:pPr>
    <w:rPr>
      <w:rFonts w:asciiTheme="majorHAnsi" w:hAnsiTheme="majorHAnsi"/>
    </w:rPr>
  </w:style>
  <w:style w:type="paragraph" w:customStyle="1" w:styleId="InformaesdoAutor">
    <w:name w:val="Informações do Autor"/>
    <w:basedOn w:val="Normal"/>
    <w:qFormat/>
    <w:rsid w:val="00AE40E9"/>
    <w:pPr>
      <w:jc w:val="right"/>
    </w:pPr>
  </w:style>
  <w:style w:type="paragraph" w:styleId="Cabealho">
    <w:name w:val="header"/>
    <w:basedOn w:val="Normal"/>
    <w:link w:val="CabealhoChar"/>
    <w:uiPriority w:val="99"/>
    <w:rsid w:val="00B76BB3"/>
    <w:pPr>
      <w:tabs>
        <w:tab w:val="center" w:pos="4680"/>
        <w:tab w:val="right" w:pos="9360"/>
      </w:tabs>
      <w:spacing w:line="240" w:lineRule="auto"/>
      <w:jc w:val="right"/>
    </w:pPr>
    <w:rPr>
      <w:caps/>
      <w:sz w:val="18"/>
    </w:rPr>
  </w:style>
  <w:style w:type="character" w:customStyle="1" w:styleId="CabealhoChar">
    <w:name w:val="Cabeçalho Char"/>
    <w:basedOn w:val="Fontepargpadro"/>
    <w:link w:val="Cabealho"/>
    <w:uiPriority w:val="99"/>
    <w:rsid w:val="001315A0"/>
    <w:rPr>
      <w:caps/>
      <w:sz w:val="18"/>
    </w:rPr>
  </w:style>
  <w:style w:type="paragraph" w:styleId="SemEspaamento">
    <w:name w:val="No Spacing"/>
    <w:uiPriority w:val="1"/>
    <w:semiHidden/>
    <w:qFormat/>
    <w:rsid w:val="00AE40E9"/>
    <w:pPr>
      <w:spacing w:line="192" w:lineRule="auto"/>
    </w:pPr>
  </w:style>
  <w:style w:type="character" w:customStyle="1" w:styleId="Ttulo1Char">
    <w:name w:val="Título 1 Char"/>
    <w:basedOn w:val="Fontepargpadro"/>
    <w:link w:val="Ttulo1"/>
    <w:uiPriority w:val="9"/>
    <w:rsid w:val="00FE41B4"/>
    <w:rPr>
      <w:rFonts w:ascii="Times New Roman" w:hAnsi="Times New Roman"/>
      <w:caps/>
    </w:rPr>
  </w:style>
  <w:style w:type="paragraph" w:styleId="CabealhodoSumrio">
    <w:name w:val="TOC Heading"/>
    <w:basedOn w:val="Normal"/>
    <w:next w:val="Normal"/>
    <w:uiPriority w:val="39"/>
    <w:qFormat/>
    <w:rsid w:val="00B76BB3"/>
    <w:pPr>
      <w:jc w:val="center"/>
    </w:pPr>
    <w:rPr>
      <w:rFonts w:ascii="Times New Roman" w:hAnsi="Times New Roman"/>
    </w:rPr>
  </w:style>
  <w:style w:type="paragraph" w:styleId="Recuonormal">
    <w:name w:val="Normal Indent"/>
    <w:basedOn w:val="Normal"/>
    <w:uiPriority w:val="99"/>
    <w:rsid w:val="002078A4"/>
    <w:pPr>
      <w:ind w:firstLine="720"/>
    </w:pPr>
  </w:style>
  <w:style w:type="paragraph" w:customStyle="1" w:styleId="Novacena">
    <w:name w:val="Nova cena"/>
    <w:basedOn w:val="Normal"/>
    <w:qFormat/>
    <w:rsid w:val="00B548CE"/>
    <w:pPr>
      <w:spacing w:before="240" w:after="120"/>
      <w:jc w:val="center"/>
    </w:pPr>
  </w:style>
  <w:style w:type="paragraph" w:customStyle="1" w:styleId="Fim">
    <w:name w:val="Fim"/>
    <w:basedOn w:val="Normal"/>
    <w:qFormat/>
    <w:rsid w:val="00463B95"/>
    <w:pPr>
      <w:jc w:val="center"/>
    </w:pPr>
    <w:rPr>
      <w:rFonts w:ascii="Times New Roman" w:hAnsi="Times New Roman"/>
    </w:rPr>
  </w:style>
  <w:style w:type="character" w:customStyle="1" w:styleId="Ttulo2Char">
    <w:name w:val="Título 2 Char"/>
    <w:basedOn w:val="Fontepargpadro"/>
    <w:link w:val="Ttulo2"/>
    <w:uiPriority w:val="9"/>
    <w:rsid w:val="00B55FEF"/>
    <w:rPr>
      <w:rFonts w:asciiTheme="majorHAnsi" w:eastAsiaTheme="majorEastAsia" w:hAnsiTheme="majorHAnsi" w:cstheme="majorBidi"/>
      <w:caps/>
      <w:szCs w:val="26"/>
    </w:rPr>
  </w:style>
  <w:style w:type="paragraph" w:styleId="Sumrio1">
    <w:name w:val="toc 1"/>
    <w:basedOn w:val="Normal"/>
    <w:next w:val="Normal"/>
    <w:autoRedefine/>
    <w:uiPriority w:val="39"/>
    <w:rsid w:val="00DA2E5D"/>
    <w:pPr>
      <w:spacing w:after="100"/>
    </w:pPr>
  </w:style>
  <w:style w:type="paragraph" w:styleId="Sumrio2">
    <w:name w:val="toc 2"/>
    <w:basedOn w:val="Normal"/>
    <w:next w:val="Normal"/>
    <w:autoRedefine/>
    <w:uiPriority w:val="39"/>
    <w:rsid w:val="00DA2E5D"/>
    <w:pPr>
      <w:spacing w:after="100"/>
      <w:ind w:left="240"/>
    </w:pPr>
  </w:style>
  <w:style w:type="character" w:styleId="Hyperlink">
    <w:name w:val="Hyperlink"/>
    <w:basedOn w:val="Fontepargpadro"/>
    <w:uiPriority w:val="99"/>
    <w:rsid w:val="005C1550"/>
    <w:rPr>
      <w:color w:val="auto"/>
      <w:u w:val="single"/>
    </w:rPr>
  </w:style>
  <w:style w:type="paragraph" w:styleId="NormalWeb">
    <w:name w:val="Normal (Web)"/>
    <w:basedOn w:val="Normal"/>
    <w:uiPriority w:val="99"/>
    <w:semiHidden/>
    <w:unhideWhenUsed/>
    <w:rsid w:val="000C0EE8"/>
    <w:rPr>
      <w:rFonts w:ascii="Times New Roman" w:hAnsi="Times New Roman"/>
    </w:rPr>
  </w:style>
  <w:style w:type="paragraph" w:customStyle="1" w:styleId="TtulodaPginadeTtulo">
    <w:name w:val="Título da Página de Título"/>
    <w:basedOn w:val="Normal"/>
    <w:qFormat/>
    <w:rsid w:val="00BD1CE8"/>
    <w:pPr>
      <w:spacing w:before="2040" w:line="240" w:lineRule="auto"/>
    </w:pPr>
    <w:rPr>
      <w:rFonts w:ascii="Times New Roman" w:hAnsi="Times New Roman"/>
      <w:color w:val="422E2E" w:themeColor="accent6" w:themeShade="80"/>
      <w:sz w:val="144"/>
    </w:rPr>
  </w:style>
  <w:style w:type="paragraph" w:customStyle="1" w:styleId="NomedosAutoresdaPginadeTtulo">
    <w:name w:val="Nome dos Autores da Página de Título"/>
    <w:basedOn w:val="InformaesdoAutor"/>
    <w:qFormat/>
    <w:rsid w:val="002B07A6"/>
    <w:pPr>
      <w:spacing w:line="240" w:lineRule="auto"/>
      <w:jc w:val="left"/>
    </w:pPr>
    <w:rPr>
      <w:rFonts w:ascii="Calibri" w:hAnsi="Calibri"/>
      <w:sz w:val="36"/>
    </w:rPr>
  </w:style>
  <w:style w:type="character" w:customStyle="1" w:styleId="MenoNoResolvida1">
    <w:name w:val="Menção Não Resolvida1"/>
    <w:basedOn w:val="Fontepargpadro"/>
    <w:uiPriority w:val="99"/>
    <w:semiHidden/>
    <w:unhideWhenUsed/>
    <w:rsid w:val="00C0540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EF04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.franco\AppData\Roaming\Microsoft\Templates\Escrever%20um%20roman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7A72D5DBDD4956B11CA730181789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3F180D-5DC2-4215-BB17-1C67B126BF26}"/>
      </w:docPartPr>
      <w:docPartBody>
        <w:p w:rsidR="00000000" w:rsidRDefault="00000000">
          <w:pPr>
            <w:pStyle w:val="617A72D5DBDD4956B11CA7301817895F"/>
          </w:pPr>
          <w:r w:rsidRPr="00DE1474">
            <w:rPr>
              <w:lang w:bidi="pt-BR"/>
            </w:rPr>
            <w:t>Nome do agente:</w:t>
          </w:r>
        </w:p>
      </w:docPartBody>
    </w:docPart>
    <w:docPart>
      <w:docPartPr>
        <w:name w:val="451BE2647C5A4073AA20C63672F8FC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3C12EF-9A55-4CC4-AF63-839822167511}"/>
      </w:docPartPr>
      <w:docPartBody>
        <w:p w:rsidR="00000000" w:rsidRDefault="00000000">
          <w:pPr>
            <w:pStyle w:val="451BE2647C5A4073AA20C63672F8FC1F"/>
          </w:pPr>
          <w:r w:rsidRPr="00DE1474">
            <w:rPr>
              <w:lang w:bidi="pt-BR"/>
            </w:rPr>
            <w:t>Clara Barbosa</w:t>
          </w:r>
        </w:p>
      </w:docPartBody>
    </w:docPart>
    <w:docPart>
      <w:docPartPr>
        <w:name w:val="D2A1A0FA98C745BC9411BF44CA1829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1EAB96-E726-4CB1-886E-2BF137DF3C60}"/>
      </w:docPartPr>
      <w:docPartBody>
        <w:p w:rsidR="00000000" w:rsidRDefault="00000000">
          <w:pPr>
            <w:pStyle w:val="D2A1A0FA98C745BC9411BF44CA1829CF"/>
          </w:pPr>
          <w:r w:rsidRPr="00DE1474">
            <w:rPr>
              <w:lang w:bidi="pt-BR"/>
            </w:rPr>
            <w:t>Título provisório: Terramare</w:t>
          </w:r>
        </w:p>
      </w:docPartBody>
    </w:docPart>
    <w:docPart>
      <w:docPartPr>
        <w:name w:val="78874307D9F943C790F9771570A46C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5496E7-B5DC-4690-B71B-60B771307D7D}"/>
      </w:docPartPr>
      <w:docPartBody>
        <w:p w:rsidR="00000000" w:rsidRDefault="00000000">
          <w:pPr>
            <w:pStyle w:val="78874307D9F943C790F9771570A46C73"/>
          </w:pPr>
          <w:r w:rsidRPr="00DE1474">
            <w:rPr>
              <w:rStyle w:val="TextodoEspaoReservado"/>
              <w:lang w:bidi="pt-BR"/>
            </w:rPr>
            <w:t>Algumas dicas para escrever grandes títulos:</w:t>
          </w:r>
        </w:p>
      </w:docPartBody>
    </w:docPart>
    <w:docPart>
      <w:docPartPr>
        <w:name w:val="6CDDC230B1E9425BA752A361AB99F4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5BAFD1-D19B-4CBA-824C-D3D73B729EC8}"/>
      </w:docPartPr>
      <w:docPartBody>
        <w:p w:rsidR="00000000" w:rsidRPr="00DE1474" w:rsidRDefault="00000000" w:rsidP="00AE40E9">
          <w:pPr>
            <w:pStyle w:val="MarcadordoTextodeDica"/>
          </w:pPr>
          <w:r w:rsidRPr="00DE1474">
            <w:rPr>
              <w:lang w:bidi="pt-BR"/>
            </w:rPr>
            <w:t>Mantenha o título o mais cativante possível.</w:t>
          </w:r>
        </w:p>
        <w:p w:rsidR="00000000" w:rsidRPr="00DE1474" w:rsidRDefault="00000000" w:rsidP="00AE40E9">
          <w:pPr>
            <w:pStyle w:val="MarcadordoTextodeDica"/>
          </w:pPr>
          <w:r w:rsidRPr="00DE1474">
            <w:rPr>
              <w:lang w:bidi="pt-BR"/>
            </w:rPr>
            <w:t>Títulos curtos e poderosos atraem leitores.</w:t>
          </w:r>
        </w:p>
        <w:p w:rsidR="00000000" w:rsidRPr="00DE1474" w:rsidRDefault="00000000" w:rsidP="00AE40E9">
          <w:pPr>
            <w:pStyle w:val="MarcadordoTextodeDica"/>
          </w:pPr>
          <w:r w:rsidRPr="00DE1474">
            <w:rPr>
              <w:lang w:bidi="pt-BR"/>
            </w:rPr>
            <w:t>O título deve estar de acordo com o tema do trabalho ficção.</w:t>
          </w:r>
        </w:p>
        <w:p w:rsidR="00000000" w:rsidRDefault="00000000">
          <w:pPr>
            <w:pStyle w:val="6CDDC230B1E9425BA752A361AB99F4BE"/>
          </w:pPr>
          <w:r w:rsidRPr="00DE1474">
            <w:rPr>
              <w:lang w:bidi="pt-BR"/>
            </w:rPr>
            <w:t xml:space="preserve">Use ferramentas modernas como Avaliadores de Títulos para obter títulos agradáveis e com grande </w:t>
          </w:r>
          <w:r w:rsidRPr="00DE1474">
            <w:rPr>
              <w:lang w:bidi="pt-BR"/>
            </w:rPr>
            <w:t>apelo emocional.</w:t>
          </w:r>
        </w:p>
      </w:docPartBody>
    </w:docPart>
    <w:docPart>
      <w:docPartPr>
        <w:name w:val="6C19FD12FA334422B3DA859728FCC6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1672BA-CF25-46C6-B388-76E704E0E105}"/>
      </w:docPartPr>
      <w:docPartBody>
        <w:p w:rsidR="00000000" w:rsidRDefault="00000000">
          <w:pPr>
            <w:pStyle w:val="6C19FD12FA334422B3DA859728FCC674"/>
          </w:pPr>
          <w:r w:rsidRPr="00DE1474">
            <w:rPr>
              <w:lang w:bidi="pt-BR"/>
            </w:rPr>
            <w:t>No canto superior direito de cada página da obra aparecerá o sobrenome do autor, o título da obra e o número da página. Este modelo é configurado para que quando você altere o título do documento ou o nome do Autor (único autor), o cabeçalho de cada página seja atualizado automaticamente. Um exemplo de cabeçalho é: TÍTULO PROVISÓRIO – 3.</w:t>
          </w:r>
        </w:p>
      </w:docPartBody>
    </w:docPart>
    <w:docPart>
      <w:docPartPr>
        <w:name w:val="2E047A77149C47498C07435A130A2F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3DF400-2052-4166-A56A-DF42B8EDCEE5}"/>
      </w:docPartPr>
      <w:docPartBody>
        <w:p w:rsidR="00000000" w:rsidRDefault="00000000">
          <w:pPr>
            <w:pStyle w:val="2E047A77149C47498C07435A130A2F7A"/>
          </w:pPr>
          <w:r w:rsidRPr="00DE1474">
            <w:rPr>
              <w:rStyle w:val="TtuloChar"/>
              <w:rFonts w:eastAsiaTheme="minorEastAsia"/>
              <w:lang w:bidi="pt-BR"/>
            </w:rPr>
            <w:t>por</w:t>
          </w:r>
        </w:p>
      </w:docPartBody>
    </w:docPart>
    <w:docPart>
      <w:docPartPr>
        <w:name w:val="A89B67397A974D7187BDDD0B6BB66E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39F24C-A0DF-4F15-AC1F-231AE96C9D57}"/>
      </w:docPartPr>
      <w:docPartBody>
        <w:p w:rsidR="00000000" w:rsidRDefault="00000000">
          <w:pPr>
            <w:pStyle w:val="A89B67397A974D7187BDDD0B6BB66E18"/>
          </w:pPr>
          <w:r w:rsidRPr="00DE1474">
            <w:rPr>
              <w:lang w:bidi="pt-BR"/>
            </w:rPr>
            <w:t>Liidia Peetre</w:t>
          </w:r>
        </w:p>
      </w:docPartBody>
    </w:docPart>
    <w:docPart>
      <w:docPartPr>
        <w:name w:val="02DF64091FFC4F399519B74E274F4A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687DEB-06AF-40E5-8EC4-5A595082A4FA}"/>
      </w:docPartPr>
      <w:docPartBody>
        <w:p w:rsidR="00000000" w:rsidRDefault="00000000">
          <w:pPr>
            <w:pStyle w:val="02DF64091FFC4F399519B74E274F4A17"/>
          </w:pPr>
          <w:r w:rsidRPr="00DE1474">
            <w:rPr>
              <w:lang w:bidi="pt-BR"/>
            </w:rPr>
            <w:t>Aproximadamente 90.000 palavras</w:t>
          </w:r>
        </w:p>
      </w:docPartBody>
    </w:docPart>
    <w:docPart>
      <w:docPartPr>
        <w:name w:val="47AA10DC7C3940A19FA19585F05F2E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D5719D-EB03-42AE-B492-CAE1E77749F7}"/>
      </w:docPartPr>
      <w:docPartBody>
        <w:p w:rsidR="00000000" w:rsidRDefault="00000000">
          <w:pPr>
            <w:pStyle w:val="47AA10DC7C3940A19FA19585F05F2E9A"/>
          </w:pPr>
          <w:r w:rsidRPr="00DE1474">
            <w:rPr>
              <w:lang w:bidi="pt-BR"/>
            </w:rPr>
            <w:t>Liidia Peetre</w:t>
          </w:r>
        </w:p>
      </w:docPartBody>
    </w:docPart>
    <w:docPart>
      <w:docPartPr>
        <w:name w:val="8983617521894324A1A1CAEDE39822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7D799F-2D14-4830-9668-43303849F6A6}"/>
      </w:docPartPr>
      <w:docPartBody>
        <w:p w:rsidR="00000000" w:rsidRDefault="00000000">
          <w:pPr>
            <w:pStyle w:val="8983617521894324A1A1CAEDE39822E8"/>
          </w:pPr>
          <w:r w:rsidRPr="00DE1474">
            <w:rPr>
              <w:lang w:bidi="pt-BR"/>
            </w:rPr>
            <w:t>Rua 123, Boston, MA 12345</w:t>
          </w:r>
        </w:p>
      </w:docPartBody>
    </w:docPart>
    <w:docPart>
      <w:docPartPr>
        <w:name w:val="7C32FDCA83D64C8388DF76FBE92A82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EDF030-D64B-4EE0-8D7B-95CBEBA23950}"/>
      </w:docPartPr>
      <w:docPartBody>
        <w:p w:rsidR="00000000" w:rsidRDefault="00000000">
          <w:pPr>
            <w:pStyle w:val="7C32FDCA83D64C8388DF76FBE92A826B"/>
          </w:pPr>
          <w:r w:rsidRPr="00DE1474">
            <w:rPr>
              <w:lang w:bidi="pt-BR"/>
            </w:rPr>
            <w:t>(11) 4567-8901</w:t>
          </w:r>
        </w:p>
      </w:docPartBody>
    </w:docPart>
    <w:docPart>
      <w:docPartPr>
        <w:name w:val="BA4AFA9050294C7C92E61641D07687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6CD5D9-279C-4DCF-83F5-638225BFBD6C}"/>
      </w:docPartPr>
      <w:docPartBody>
        <w:p w:rsidR="00000000" w:rsidRDefault="00000000">
          <w:pPr>
            <w:pStyle w:val="BA4AFA9050294C7C92E61641D0768793"/>
          </w:pPr>
          <w:r w:rsidRPr="00DE1474">
            <w:rPr>
              <w:lang w:bidi="pt-BR"/>
            </w:rPr>
            <w:t>liidia@example.com</w:t>
          </w:r>
        </w:p>
      </w:docPartBody>
    </w:docPart>
    <w:docPart>
      <w:docPartPr>
        <w:name w:val="D0D3C5D6121546B1A3E7E2D034269D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2B3125-621A-492D-A5C3-EDD9831FDCC9}"/>
      </w:docPartPr>
      <w:docPartBody>
        <w:p w:rsidR="00000000" w:rsidRDefault="00000000">
          <w:pPr>
            <w:pStyle w:val="D0D3C5D6121546B1A3E7E2D034269DAC"/>
          </w:pPr>
          <w:r w:rsidRPr="00DE1474">
            <w:rPr>
              <w:lang w:bidi="pt-BR"/>
            </w:rPr>
            <w:t>www.interestingsite.com</w:t>
          </w:r>
        </w:p>
      </w:docPartBody>
    </w:docPart>
    <w:docPart>
      <w:docPartPr>
        <w:name w:val="1E0C7F8A7C8144C491BD9B02C44750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4A5EA4-80BE-4415-9E0A-8A1004920A04}"/>
      </w:docPartPr>
      <w:docPartBody>
        <w:p w:rsidR="00000000" w:rsidRPr="00DE1474" w:rsidRDefault="00000000" w:rsidP="00FF3B53">
          <w:pPr>
            <w:pStyle w:val="TextodeDica"/>
          </w:pPr>
          <w:r w:rsidRPr="00DE1474">
            <w:rPr>
              <w:lang w:bidi="pt-BR"/>
            </w:rPr>
            <w:t xml:space="preserve">Obras de ficção não necessariamente exigem um sumário. No entanto, se os nomes dos capítulos do seu romance possuem títulos descritivos, é uma boa ideia colocá-los no sumário. Isso apresentará uma visão geral do livro num relance. </w:t>
          </w:r>
        </w:p>
        <w:p w:rsidR="00000000" w:rsidRDefault="00000000">
          <w:pPr>
            <w:pStyle w:val="1E0C7F8A7C8144C491BD9B02C4475064"/>
          </w:pPr>
          <w:r w:rsidRPr="00DE1474">
            <w:rPr>
              <w:lang w:bidi="pt-BR"/>
            </w:rPr>
            <w:t>Para garantir que seu sumário possa ser atualizado automaticamente, certifique-se de que os títulos estejam formatados corretamente usando um dos seguintes estilos: Título 1, Título 2 ou Título 3. Depois do documento ser formatado, volte para o Sumário e execute clique com o botão direito do mouse. Escolha "Atualizar Campo" no menu de atalho para atualizar automaticamente.</w:t>
          </w:r>
        </w:p>
      </w:docPartBody>
    </w:docPart>
    <w:docPart>
      <w:docPartPr>
        <w:name w:val="AD7677BBDEA341EFB9545981AFCB21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8955A7-41AE-43E2-9403-C490EBBB5877}"/>
      </w:docPartPr>
      <w:docPartBody>
        <w:p w:rsidR="00000000" w:rsidRDefault="00000000">
          <w:pPr>
            <w:pStyle w:val="AD7677BBDEA341EFB9545981AFCB211F"/>
          </w:pPr>
          <w:r w:rsidRPr="00DE1474">
            <w:rPr>
              <w:lang w:bidi="pt-BR"/>
            </w:rPr>
            <w:t>Sumário</w:t>
          </w:r>
        </w:p>
      </w:docPartBody>
    </w:docPart>
    <w:docPart>
      <w:docPartPr>
        <w:name w:val="279A91193DBD48DA934BE08A77E644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081E1F-E1A9-43C3-AB06-252F2099A515}"/>
      </w:docPartPr>
      <w:docPartBody>
        <w:p w:rsidR="00000000" w:rsidRDefault="00000000">
          <w:pPr>
            <w:pStyle w:val="279A91193DBD48DA934BE08A77E644B3"/>
          </w:pPr>
          <w:r w:rsidRPr="00DE1474">
            <w:rPr>
              <w:lang w:bidi="pt-BR"/>
            </w:rPr>
            <w:t>[Capítulo 1]</w:t>
          </w:r>
        </w:p>
      </w:docPartBody>
    </w:docPart>
    <w:docPart>
      <w:docPartPr>
        <w:name w:val="39EB6F3C3C22432687E56C5EA4E4A7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2A3957-3F65-4928-8795-12C4A2015485}"/>
      </w:docPartPr>
      <w:docPartBody>
        <w:p w:rsidR="00000000" w:rsidRDefault="00000000">
          <w:pPr>
            <w:pStyle w:val="39EB6F3C3C22432687E56C5EA4E4A781"/>
          </w:pPr>
          <w:r w:rsidRPr="00DE1474">
            <w:rPr>
              <w:lang w:bidi="pt-BR"/>
            </w:rPr>
            <w:t>A Idade do Bronze</w:t>
          </w:r>
        </w:p>
      </w:docPartBody>
    </w:docPart>
    <w:docPart>
      <w:docPartPr>
        <w:name w:val="053445755FCE49E3945E3B8599AC74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265907-6A2F-46C7-B422-28EAB6FA47EA}"/>
      </w:docPartPr>
      <w:docPartBody>
        <w:p w:rsidR="00000000" w:rsidRDefault="00000000">
          <w:pPr>
            <w:pStyle w:val="053445755FCE49E3945E3B8599AC74CE"/>
          </w:pPr>
          <w:r w:rsidRPr="00DE1474">
            <w:rPr>
              <w:lang w:bidi="pt-BR"/>
            </w:rPr>
            <w:t>O título do capítulo deve começar a aproximadamente um terço do início da página. O espaçamento foi criado para o estilo Título 1. Para garantir que o espaçamento entre as linhas está correto, insira uma Quebra de Seção da Próxima Página no final de cada capítulo antes de começar um novo. Para fazer isso, vá para a faixa de opções de Layout, escolha "Quebra" e selecione "Próxima Página" na seção "Quebra de Seção" do menu.</w:t>
          </w:r>
        </w:p>
      </w:docPartBody>
    </w:docPart>
    <w:docPart>
      <w:docPartPr>
        <w:name w:val="4010520E06F543359216A5209D9FB0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9D4DF4-324C-4078-B5F2-B645F44CEE20}"/>
      </w:docPartPr>
      <w:docPartBody>
        <w:p w:rsidR="00000000" w:rsidRDefault="00000000">
          <w:pPr>
            <w:pStyle w:val="4010520E06F543359216A5209D9FB0C2"/>
          </w:pPr>
          <w:r w:rsidRPr="00DE1474">
            <w:rPr>
              <w:lang w:bidi="pt-BR"/>
            </w:rPr>
            <w:t>[Parágrafo de Abertura]</w:t>
          </w:r>
        </w:p>
      </w:docPartBody>
    </w:docPart>
    <w:docPart>
      <w:docPartPr>
        <w:name w:val="50660D5D40B947AC82C44C416D7538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7E7AB7-8C8E-4D38-8191-7E6ED7905ACE}"/>
      </w:docPartPr>
      <w:docPartBody>
        <w:p w:rsidR="00000000" w:rsidRPr="00DE1474" w:rsidRDefault="00000000" w:rsidP="000C0EE8">
          <w:pPr>
            <w:pStyle w:val="TextodeDica"/>
          </w:pPr>
          <w:r w:rsidRPr="00DE1474">
            <w:rPr>
              <w:lang w:bidi="pt-BR"/>
            </w:rPr>
            <w:t>Clique em "Opening Paragraph" acima e comece a escrever o seu livro. Este é o parágrafo de abertura do capítulo e, portanto, sem recuo. Apresente sua história e prepare o terreno para o restante do romance. Certifique-se de que as primeiras linhas do parágrafo introdutório e os primeiros parágrafos do capítulo desperte o interesse dos leitores. Quanto mais visual for sua escrita, melhor.</w:t>
          </w:r>
        </w:p>
        <w:p w:rsidR="00000000" w:rsidRDefault="00000000">
          <w:pPr>
            <w:pStyle w:val="50660D5D40B947AC82C44C416D753811"/>
          </w:pPr>
          <w:r w:rsidRPr="00DE1474">
            <w:rPr>
              <w:lang w:bidi="pt-BR"/>
            </w:rPr>
            <w:t>Use o estilo chamado "</w:t>
          </w:r>
          <w:r w:rsidRPr="00DE1474">
            <w:rPr>
              <w:b/>
              <w:lang w:bidi="pt-BR"/>
            </w:rPr>
            <w:t>Normal</w:t>
          </w:r>
          <w:r w:rsidRPr="00DE1474">
            <w:rPr>
              <w:lang w:bidi="pt-BR"/>
            </w:rPr>
            <w:t>" para o Parágrafo de Abertura.</w:t>
          </w:r>
        </w:p>
      </w:docPartBody>
    </w:docPart>
    <w:docPart>
      <w:docPartPr>
        <w:name w:val="5F5D750596FF475D82D48E9B582EBE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CC7E7A-7DBA-478C-9772-40632F4B27D0}"/>
      </w:docPartPr>
      <w:docPartBody>
        <w:p w:rsidR="00000000" w:rsidRDefault="00000000">
          <w:pPr>
            <w:pStyle w:val="5F5D750596FF475D82D48E9B582EBED2"/>
          </w:pPr>
          <w:r w:rsidRPr="00DE1474">
            <w:rPr>
              <w:rStyle w:val="TextodoEspaoReservado"/>
              <w:lang w:bidi="pt-BR"/>
            </w:rPr>
            <w:t>[Próximo Parágrafo do Corpo]</w:t>
          </w:r>
        </w:p>
      </w:docPartBody>
    </w:docPart>
    <w:docPart>
      <w:docPartPr>
        <w:name w:val="FBBFE3925795418EB913E1BEFDAF3C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35741F-9976-47B6-BD89-05A2D3DAAEC7}"/>
      </w:docPartPr>
      <w:docPartBody>
        <w:p w:rsidR="00000000" w:rsidRPr="00DE1474" w:rsidRDefault="00000000" w:rsidP="002078A4">
          <w:pPr>
            <w:pStyle w:val="TextodeDica"/>
            <w:ind w:firstLine="720"/>
          </w:pPr>
          <w:r w:rsidRPr="00DE1474">
            <w:rPr>
              <w:lang w:bidi="pt-BR"/>
            </w:rPr>
            <w:t>Como um novo parágrafo, este será recuado na primeira linha. Isso facilita que o leitor veja um novo parágrafo entre blocos de texto. No entanto, Isso não é uma nova cena! O início da nova cena não será recuado e seguirá o sinal hash (#).</w:t>
          </w:r>
        </w:p>
        <w:p w:rsidR="00000000" w:rsidRPr="00DE1474" w:rsidRDefault="00000000" w:rsidP="002078A4">
          <w:pPr>
            <w:pStyle w:val="TextodeDica"/>
            <w:ind w:firstLine="720"/>
          </w:pPr>
          <w:r w:rsidRPr="00DE1474">
            <w:rPr>
              <w:lang w:bidi="pt-BR"/>
            </w:rPr>
            <w:t>O segundo parágrafo e os subsequentes de cada capítulo começarão com um recuo da primeira linha. Isso é construído no estilo chamado "</w:t>
          </w:r>
          <w:r w:rsidRPr="00DE1474">
            <w:rPr>
              <w:b/>
              <w:lang w:bidi="pt-BR"/>
            </w:rPr>
            <w:t>Recuar Normal.</w:t>
          </w:r>
          <w:r w:rsidRPr="00DE1474">
            <w:rPr>
              <w:lang w:bidi="pt-BR"/>
            </w:rPr>
            <w:t>"</w:t>
          </w:r>
        </w:p>
        <w:p w:rsidR="00000000" w:rsidRPr="00DE1474" w:rsidRDefault="00000000" w:rsidP="002078A4">
          <w:pPr>
            <w:pStyle w:val="MarcadordoTextodeDica"/>
          </w:pPr>
          <w:r w:rsidRPr="00DE1474">
            <w:rPr>
              <w:lang w:bidi="pt-BR"/>
            </w:rPr>
            <w:t xml:space="preserve">Comece cada capítulo novo de uma página nova. </w:t>
          </w:r>
        </w:p>
        <w:p w:rsidR="00000000" w:rsidRPr="00DE1474" w:rsidRDefault="00000000" w:rsidP="002078A4">
          <w:pPr>
            <w:pStyle w:val="MarcadordoTextodeDica"/>
          </w:pPr>
          <w:r w:rsidRPr="00DE1474">
            <w:rPr>
              <w:lang w:bidi="pt-BR"/>
            </w:rPr>
            <w:t>Não adicione espaços adicionais entre parágrafos. Todas as linhas possuem espaçamento duplo. O formato do espaçamento duplo foi criado nos dois estilos Normais.</w:t>
          </w:r>
        </w:p>
        <w:p w:rsidR="00000000" w:rsidRPr="00DE1474" w:rsidRDefault="00000000" w:rsidP="002078A4">
          <w:pPr>
            <w:pStyle w:val="MarcadordoTextodeDica"/>
          </w:pPr>
          <w:r w:rsidRPr="00DE1474">
            <w:rPr>
              <w:lang w:bidi="pt-BR"/>
            </w:rPr>
            <w:t>Depois de qualquer pontuação, use apenas um único espaço antes de iniciar a frase seguinte.</w:t>
          </w:r>
        </w:p>
        <w:p w:rsidR="00000000" w:rsidRDefault="00000000">
          <w:pPr>
            <w:pStyle w:val="FBBFE3925795418EB913E1BEFDAF3C72"/>
          </w:pPr>
          <w:r w:rsidRPr="00DE1474">
            <w:rPr>
              <w:lang w:bidi="pt-BR"/>
            </w:rPr>
            <w:t xml:space="preserve">Não sublinhe no seu manuscrito. No entanto, você pode aplicar </w:t>
          </w:r>
          <w:r w:rsidRPr="00DE1474">
            <w:rPr>
              <w:i/>
              <w:lang w:bidi="pt-BR"/>
            </w:rPr>
            <w:t>itálico</w:t>
          </w:r>
          <w:r w:rsidRPr="00DE1474">
            <w:rPr>
              <w:lang w:bidi="pt-BR"/>
            </w:rPr>
            <w:t xml:space="preserve">. </w:t>
          </w:r>
        </w:p>
      </w:docPartBody>
    </w:docPart>
    <w:docPart>
      <w:docPartPr>
        <w:name w:val="771B554E4FB945188CD81308F1410D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E82D16-95EE-40BC-A7E9-9DDAD88773CD}"/>
      </w:docPartPr>
      <w:docPartBody>
        <w:p w:rsidR="00000000" w:rsidRPr="00DE1474" w:rsidRDefault="00000000" w:rsidP="00463B95">
          <w:pPr>
            <w:pStyle w:val="TextodeDica"/>
          </w:pPr>
          <w:r w:rsidRPr="00DE1474">
            <w:rPr>
              <w:rStyle w:val="TextodoEspaoReservado"/>
              <w:lang w:bidi="pt-BR"/>
            </w:rPr>
            <w:t>A hashtag (#) indica o início de uma nova cena dentro do mesmo capítulo. Não é necessário uma Quebra de Seção para separar da cena anterior.</w:t>
          </w:r>
        </w:p>
        <w:p w:rsidR="00000000" w:rsidRDefault="00000000">
          <w:pPr>
            <w:pStyle w:val="771B554E4FB945188CD81308F1410D00"/>
          </w:pPr>
          <w:r w:rsidRPr="00DE1474">
            <w:rPr>
              <w:lang w:bidi="pt-BR"/>
            </w:rPr>
            <w:t xml:space="preserve">Cada capítulo em um livro pode abranger muitas cenas diferentes. Nessas </w:t>
          </w:r>
          <w:r w:rsidRPr="00DE1474">
            <w:rPr>
              <w:lang w:bidi="pt-BR"/>
            </w:rPr>
            <w:t>cenas a ação e o diálogo são descritos. Cada cena tem um início, meio e fim.</w:t>
          </w:r>
        </w:p>
      </w:docPartBody>
    </w:docPart>
    <w:docPart>
      <w:docPartPr>
        <w:name w:val="AA3CF906BEEF47FBA3C35276999A1B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BBA311-10F2-4987-BDC2-1439A5760147}"/>
      </w:docPartPr>
      <w:docPartBody>
        <w:p w:rsidR="00000000" w:rsidRDefault="00000000">
          <w:pPr>
            <w:pStyle w:val="AA3CF906BEEF47FBA3C35276999A1B0A"/>
          </w:pPr>
          <w:r w:rsidRPr="00DE1474">
            <w:rPr>
              <w:lang w:bidi="pt-BR"/>
            </w:rPr>
            <w:t>[Começar a nova cena sem recuo]</w:t>
          </w:r>
        </w:p>
      </w:docPartBody>
    </w:docPart>
    <w:docPart>
      <w:docPartPr>
        <w:name w:val="919CB4D389064AE185AAD14BADCD15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DAA3-A5E0-4EDF-A42F-691A2675BDBC}"/>
      </w:docPartPr>
      <w:docPartBody>
        <w:p w:rsidR="00000000" w:rsidRDefault="00000000">
          <w:pPr>
            <w:pStyle w:val="919CB4D389064AE185AAD14BADCD1504"/>
          </w:pPr>
          <w:r w:rsidRPr="00DE1474">
            <w:rPr>
              <w:lang w:bidi="pt-BR"/>
            </w:rPr>
            <w:t>O primeiro parágrafo de cada nova cena ou capítulo deve começar com o estilo "</w:t>
          </w:r>
          <w:r w:rsidRPr="00DE1474">
            <w:rPr>
              <w:b/>
              <w:lang w:bidi="pt-BR"/>
            </w:rPr>
            <w:t>Normal</w:t>
          </w:r>
          <w:r w:rsidRPr="00DE1474">
            <w:rPr>
              <w:lang w:bidi="pt-BR"/>
            </w:rPr>
            <w:t>."</w:t>
          </w:r>
        </w:p>
      </w:docPartBody>
    </w:docPart>
    <w:docPart>
      <w:docPartPr>
        <w:name w:val="5DAAAE3EFE5541FF90A0764C492157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827C20-5EAF-4B4E-BECF-5E85A5532256}"/>
      </w:docPartPr>
      <w:docPartBody>
        <w:p w:rsidR="00000000" w:rsidRDefault="00000000">
          <w:pPr>
            <w:pStyle w:val="5DAAAE3EFE5541FF90A0764C49215746"/>
          </w:pPr>
          <w:r w:rsidRPr="00DE1474">
            <w:rPr>
              <w:lang w:bidi="pt-BR"/>
            </w:rPr>
            <w:t>[Segundo parágrafo da nova cena.]</w:t>
          </w:r>
        </w:p>
      </w:docPartBody>
    </w:docPart>
    <w:docPart>
      <w:docPartPr>
        <w:name w:val="FE3F1883D6A84AB29E6AD42FE5ECAA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B86089-7371-4FB9-9683-18DB82F1195F}"/>
      </w:docPartPr>
      <w:docPartBody>
        <w:p w:rsidR="00000000" w:rsidRPr="00DE1474" w:rsidRDefault="00000000" w:rsidP="00463B95">
          <w:pPr>
            <w:pStyle w:val="TextodeDica"/>
            <w:ind w:firstLine="720"/>
          </w:pPr>
          <w:r w:rsidRPr="00DE1474">
            <w:rPr>
              <w:lang w:bidi="pt-BR"/>
            </w:rPr>
            <w:t>Lembre-se de que todos os novos parágrafos, bem como diálogos, precisam ser recuados. Eles também usarão o estilo chamado "</w:t>
          </w:r>
          <w:r w:rsidRPr="00DE1474">
            <w:rPr>
              <w:b/>
              <w:lang w:bidi="pt-BR"/>
            </w:rPr>
            <w:t>Recuar Normal.</w:t>
          </w:r>
          <w:r w:rsidRPr="00DE1474">
            <w:rPr>
              <w:lang w:bidi="pt-BR"/>
            </w:rPr>
            <w:t xml:space="preserve">" </w:t>
          </w:r>
        </w:p>
        <w:p w:rsidR="00000000" w:rsidRDefault="00000000">
          <w:pPr>
            <w:pStyle w:val="FE3F1883D6A84AB29E6AD42FE5ECAA71"/>
          </w:pPr>
          <w:r w:rsidRPr="00DE1474">
            <w:rPr>
              <w:lang w:bidi="pt-BR"/>
            </w:rPr>
            <w:t>Como seu romance terá diversos capítulos, certifique-se motivar o leitor ao final de cada capítulo para que ele siga até próximo.</w:t>
          </w:r>
        </w:p>
      </w:docPartBody>
    </w:docPart>
    <w:docPart>
      <w:docPartPr>
        <w:name w:val="5BB1DC5D5CBC434884E01C9DA1F92C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94615D-8E16-413D-BAC1-E996CA2D45E7}"/>
      </w:docPartPr>
      <w:docPartBody>
        <w:p w:rsidR="00000000" w:rsidRDefault="00000000">
          <w:pPr>
            <w:pStyle w:val="5BB1DC5D5CBC434884E01C9DA1F92C11"/>
          </w:pPr>
          <w:r w:rsidRPr="00DE1474">
            <w:rPr>
              <w:lang w:bidi="pt-BR"/>
            </w:rPr>
            <w:t>[Terceiro parágrafo da nova cena.]</w:t>
          </w:r>
        </w:p>
      </w:docPartBody>
    </w:docPart>
    <w:docPart>
      <w:docPartPr>
        <w:name w:val="E2DBC5BC725F465F87BD17DFADEF6C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ABE484-CA14-43D3-8114-889543FA09D5}"/>
      </w:docPartPr>
      <w:docPartBody>
        <w:p w:rsidR="00000000" w:rsidRDefault="00000000">
          <w:pPr>
            <w:pStyle w:val="E2DBC5BC725F465F87BD17DFADEF6CBD"/>
          </w:pPr>
          <w:r w:rsidRPr="00DE1474">
            <w:rPr>
              <w:rStyle w:val="TextodoEspaoReservado"/>
              <w:lang w:bidi="pt-BR"/>
            </w:rPr>
            <w:t>[Capítulo 2]</w:t>
          </w:r>
        </w:p>
      </w:docPartBody>
    </w:docPart>
    <w:docPart>
      <w:docPartPr>
        <w:name w:val="00B00FF24AFF4D07BC993CB89AA11D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2C01EF-98C8-40DA-A2ED-1AECA8E8B151}"/>
      </w:docPartPr>
      <w:docPartBody>
        <w:p w:rsidR="00000000" w:rsidRDefault="00000000">
          <w:pPr>
            <w:pStyle w:val="00B00FF24AFF4D07BC993CB89AA11D17"/>
          </w:pPr>
          <w:r w:rsidRPr="00DE1474">
            <w:rPr>
              <w:lang w:bidi="pt-BR"/>
            </w:rPr>
            <w:t>Terra Preta</w:t>
          </w:r>
        </w:p>
      </w:docPartBody>
    </w:docPart>
    <w:docPart>
      <w:docPartPr>
        <w:name w:val="F34BB40AB0C140469B0EABD0EDCB05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48435D-C995-4B9F-B0F2-E0EF47F4CC81}"/>
      </w:docPartPr>
      <w:docPartBody>
        <w:p w:rsidR="00000000" w:rsidRDefault="00000000">
          <w:pPr>
            <w:pStyle w:val="F34BB40AB0C140469B0EABD0EDCB05FD"/>
          </w:pPr>
          <w:r w:rsidRPr="00DE1474">
            <w:rPr>
              <w:lang w:bidi="pt-BR"/>
            </w:rPr>
            <w:t>Como o Terramare recebeu seu nome</w:t>
          </w:r>
        </w:p>
      </w:docPartBody>
    </w:docPart>
    <w:docPart>
      <w:docPartPr>
        <w:name w:val="319AA6C578534BA1A9469BD99BC31A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F8B8E1-785D-4DB2-9A83-2A4DB120BC3F}"/>
      </w:docPartPr>
      <w:docPartBody>
        <w:p w:rsidR="00000000" w:rsidRDefault="00000000">
          <w:pPr>
            <w:pStyle w:val="319AA6C578534BA1A9469BD99BC31A61"/>
          </w:pPr>
          <w:r w:rsidRPr="00DE1474">
            <w:rPr>
              <w:lang w:bidi="pt-BR"/>
            </w:rPr>
            <w:t>Ao usar um subtítulo, certifique-se usar pelo menos dois.</w:t>
          </w:r>
        </w:p>
      </w:docPartBody>
    </w:docPart>
    <w:docPart>
      <w:docPartPr>
        <w:name w:val="9FE2F13188A842D5B3AF7E48F925D0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ADCCAB-6CE5-49A5-9163-0402C14B612B}"/>
      </w:docPartPr>
      <w:docPartBody>
        <w:p w:rsidR="00000000" w:rsidRDefault="00000000">
          <w:pPr>
            <w:pStyle w:val="9FE2F13188A842D5B3AF7E48F925D060"/>
          </w:pPr>
          <w:r w:rsidRPr="00DE1474">
            <w:rPr>
              <w:lang w:bidi="pt-BR"/>
            </w:rPr>
            <w:t>[Parágrafo de Abertura]</w:t>
          </w:r>
        </w:p>
      </w:docPartBody>
    </w:docPart>
    <w:docPart>
      <w:docPartPr>
        <w:name w:val="A2C661782C4D455B87C2025086D33D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D1F6D9-EC52-4CC4-A5BF-FB8A1A1FC4DF}"/>
      </w:docPartPr>
      <w:docPartBody>
        <w:p w:rsidR="00000000" w:rsidRDefault="00000000">
          <w:pPr>
            <w:pStyle w:val="A2C661782C4D455B87C2025086D33D61"/>
          </w:pPr>
          <w:r w:rsidRPr="00DE1474">
            <w:rPr>
              <w:lang w:bidi="pt-BR"/>
            </w:rPr>
            <w:t>[Próximo Parágrafo do Corpo]</w:t>
          </w:r>
        </w:p>
      </w:docPartBody>
    </w:docPart>
    <w:docPart>
      <w:docPartPr>
        <w:name w:val="F4130D489F5E4953B1AC33D71ECB0A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DDF5E3-C877-406E-A7A9-B85E423DDAEA}"/>
      </w:docPartPr>
      <w:docPartBody>
        <w:p w:rsidR="00000000" w:rsidRDefault="00000000">
          <w:pPr>
            <w:pStyle w:val="F4130D489F5E4953B1AC33D71ECB0ABD"/>
          </w:pPr>
          <w:r w:rsidRPr="00DE1474">
            <w:rPr>
              <w:lang w:bidi="pt-BR"/>
            </w:rPr>
            <w:t>[Próximo Parágrafo do Corpo]</w:t>
          </w:r>
        </w:p>
      </w:docPartBody>
    </w:docPart>
    <w:docPart>
      <w:docPartPr>
        <w:name w:val="5367CE8120AD4872BA98390CACF580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26A5D8-1830-46E2-BF42-D42C71424F3B}"/>
      </w:docPartPr>
      <w:docPartBody>
        <w:p w:rsidR="00000000" w:rsidRDefault="00000000">
          <w:pPr>
            <w:pStyle w:val="5367CE8120AD4872BA98390CACF5809D"/>
          </w:pPr>
          <w:r w:rsidRPr="00DE1474">
            <w:rPr>
              <w:lang w:bidi="pt-BR"/>
            </w:rPr>
            <w:t>Terramare dI Montale</w:t>
          </w:r>
        </w:p>
      </w:docPartBody>
    </w:docPart>
    <w:docPart>
      <w:docPartPr>
        <w:name w:val="5784E7154927456390FDB15495CC6F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C20A40-BBF6-4655-B3EE-58FC3C370BB4}"/>
      </w:docPartPr>
      <w:docPartBody>
        <w:p w:rsidR="00000000" w:rsidRDefault="00000000">
          <w:pPr>
            <w:pStyle w:val="5784E7154927456390FDB15495CC6F36"/>
          </w:pPr>
          <w:r w:rsidRPr="00DE1474">
            <w:rPr>
              <w:lang w:bidi="pt-BR"/>
            </w:rPr>
            <w:t>[Parágrafo de Abertura]</w:t>
          </w:r>
        </w:p>
      </w:docPartBody>
    </w:docPart>
    <w:docPart>
      <w:docPartPr>
        <w:name w:val="A64526F9611341EC8AE80A49214D81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BFE440-3B3C-4B9D-BFE7-DD744112F467}"/>
      </w:docPartPr>
      <w:docPartBody>
        <w:p w:rsidR="00000000" w:rsidRDefault="00000000">
          <w:pPr>
            <w:pStyle w:val="A64526F9611341EC8AE80A49214D8107"/>
          </w:pPr>
          <w:r w:rsidRPr="00DE1474">
            <w:rPr>
              <w:lang w:bidi="pt-BR"/>
            </w:rPr>
            <w:t>[Próximo Parágrafo do Corpo]</w:t>
          </w:r>
        </w:p>
      </w:docPartBody>
    </w:docPart>
    <w:docPart>
      <w:docPartPr>
        <w:name w:val="387C872C2AAD46ED81DE901B39F064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E84A14-78E6-49B5-98ED-B72D47E3BC59}"/>
      </w:docPartPr>
      <w:docPartBody>
        <w:p w:rsidR="00000000" w:rsidRDefault="00000000">
          <w:pPr>
            <w:pStyle w:val="387C872C2AAD46ED81DE901B39F0649B"/>
          </w:pPr>
          <w:r w:rsidRPr="00DE1474">
            <w:rPr>
              <w:lang w:bidi="pt-BR"/>
            </w:rPr>
            <w:t xml:space="preserve">[Próximo Parágrafo do </w:t>
          </w:r>
          <w:r w:rsidRPr="00DE1474">
            <w:rPr>
              <w:lang w:bidi="pt-BR"/>
            </w:rPr>
            <w:t>Corpo]</w:t>
          </w:r>
        </w:p>
      </w:docPartBody>
    </w:docPart>
    <w:docPart>
      <w:docPartPr>
        <w:name w:val="C3C30BF154024E1AA023B0BCED9B23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85297C-BAE4-40B2-83EF-466B1A82B7D8}"/>
      </w:docPartPr>
      <w:docPartBody>
        <w:p w:rsidR="00000000" w:rsidRDefault="00000000">
          <w:pPr>
            <w:pStyle w:val="C3C30BF154024E1AA023B0BCED9B231F"/>
          </w:pPr>
          <w:r w:rsidRPr="00DE1474">
            <w:rPr>
              <w:rStyle w:val="TextodoEspaoReservado"/>
              <w:lang w:bidi="pt-BR"/>
            </w:rPr>
            <w:t>[Capítulo 3]</w:t>
          </w:r>
        </w:p>
      </w:docPartBody>
    </w:docPart>
    <w:docPart>
      <w:docPartPr>
        <w:name w:val="A6C74987C3744A63B5C3971D846FDD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F4EA69-2F9A-4553-93AA-2B96B7AD3820}"/>
      </w:docPartPr>
      <w:docPartBody>
        <w:p w:rsidR="00000000" w:rsidRDefault="00000000">
          <w:pPr>
            <w:pStyle w:val="A6C74987C3744A63B5C3971D846FDDA7"/>
          </w:pPr>
          <w:r w:rsidRPr="00DE1474">
            <w:rPr>
              <w:lang w:bidi="pt-BR"/>
            </w:rPr>
            <w:t>Cultura Terramare</w:t>
          </w:r>
        </w:p>
      </w:docPartBody>
    </w:docPart>
    <w:docPart>
      <w:docPartPr>
        <w:name w:val="7D8603AC2C014671BCAE212C4E97A3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B272ED-9EE8-4FAB-9D59-CE938C06FFEA}"/>
      </w:docPartPr>
      <w:docPartBody>
        <w:p w:rsidR="00000000" w:rsidRDefault="00000000">
          <w:pPr>
            <w:pStyle w:val="7D8603AC2C014671BCAE212C4E97A33D"/>
          </w:pPr>
          <w:r w:rsidRPr="00DE1474">
            <w:rPr>
              <w:lang w:bidi="pt-BR"/>
            </w:rPr>
            <w:t>[Parágrafo de Abertura]</w:t>
          </w:r>
        </w:p>
      </w:docPartBody>
    </w:docPart>
    <w:docPart>
      <w:docPartPr>
        <w:name w:val="B543FD2C14F741EC9FED7F185C0583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AC1488-C4A9-428E-8BEC-80DDCCF65EB2}"/>
      </w:docPartPr>
      <w:docPartBody>
        <w:p w:rsidR="00000000" w:rsidRDefault="00000000">
          <w:pPr>
            <w:pStyle w:val="B543FD2C14F741EC9FED7F185C058369"/>
          </w:pPr>
          <w:r w:rsidRPr="00DE1474">
            <w:rPr>
              <w:lang w:bidi="pt-BR"/>
            </w:rPr>
            <w:t>[Próximo Parágrafo do Corpo]</w:t>
          </w:r>
        </w:p>
      </w:docPartBody>
    </w:docPart>
    <w:docPart>
      <w:docPartPr>
        <w:name w:val="FB03922390814A01B01E88EEB2885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8F7897-9954-4E24-A80D-1DEACAF63B73}"/>
      </w:docPartPr>
      <w:docPartBody>
        <w:p w:rsidR="00000000" w:rsidRDefault="00000000">
          <w:pPr>
            <w:pStyle w:val="FB03922390814A01B01E88EEB28854DC"/>
          </w:pPr>
          <w:r w:rsidRPr="00DE1474">
            <w:rPr>
              <w:lang w:bidi="pt-BR"/>
            </w:rPr>
            <w:t>[Próximo Parágrafo do Corpo]</w:t>
          </w:r>
        </w:p>
      </w:docPartBody>
    </w:docPart>
    <w:docPart>
      <w:docPartPr>
        <w:name w:val="7FEF7F6804F64A9A98AE29AF3D8FBE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3321A0-8945-4AC9-840D-ED669125FE00}"/>
      </w:docPartPr>
      <w:docPartBody>
        <w:p w:rsidR="00000000" w:rsidRDefault="00000000">
          <w:pPr>
            <w:pStyle w:val="7FEF7F6804F64A9A98AE29AF3D8FBEA9"/>
          </w:pPr>
          <w:r w:rsidRPr="00DE1474">
            <w:rPr>
              <w:lang w:bidi="pt-BR"/>
            </w:rPr>
            <w:t>[Esta é a última linha do seu manuscrito]</w:t>
          </w:r>
        </w:p>
      </w:docPartBody>
    </w:docPart>
    <w:docPart>
      <w:docPartPr>
        <w:name w:val="868C4D69288E4B2A879F0489FB6904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6ADF52-E1B0-42E2-B97A-FCA475AEDAF2}"/>
      </w:docPartPr>
      <w:docPartBody>
        <w:p w:rsidR="00000000" w:rsidRDefault="00000000">
          <w:pPr>
            <w:pStyle w:val="868C4D69288E4B2A879F0489FB690481"/>
          </w:pPr>
          <w:r w:rsidRPr="00DE1474">
            <w:rPr>
              <w:lang w:bidi="pt-BR"/>
            </w:rPr>
            <w:t>FIM</w:t>
          </w:r>
        </w:p>
      </w:docPartBody>
    </w:docPart>
    <w:docPart>
      <w:docPartPr>
        <w:name w:val="2FA4DA9FA33B44E297E325B4E318D6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26EA00-6501-4486-B0EB-883D538C4152}"/>
      </w:docPartPr>
      <w:docPartBody>
        <w:p w:rsidR="00000000" w:rsidRDefault="00000000">
          <w:pPr>
            <w:pStyle w:val="2FA4DA9FA33B44E297E325B4E318D6C5"/>
          </w:pPr>
          <w:r w:rsidRPr="00DE1474">
            <w:rPr>
              <w:lang w:bidi="pt-BR"/>
            </w:rPr>
            <w:t xml:space="preserve">Isso marca o final do manuscrito e seguirá uma linha em branco com espaçamento duplo após a última linha de </w:t>
          </w:r>
          <w:r w:rsidRPr="00DE1474">
            <w:rPr>
              <w:lang w:bidi="pt-BR"/>
            </w:rPr>
            <w:t>texto.</w:t>
          </w:r>
        </w:p>
      </w:docPartBody>
    </w:docPart>
    <w:docPart>
      <w:docPartPr>
        <w:name w:val="1201A8E3E0084B1E9144421585175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D7FB5B-045F-4AF0-9C36-04034ACFAB91}"/>
      </w:docPartPr>
      <w:docPartBody>
        <w:p w:rsidR="00000000" w:rsidRDefault="00EA6AC7" w:rsidP="00EA6AC7">
          <w:pPr>
            <w:pStyle w:val="1201A8E3E0084B1E9144421585175AC2"/>
          </w:pPr>
          <w:r w:rsidRPr="00DE1474">
            <w:rPr>
              <w:lang w:bidi="pt-BR"/>
            </w:rPr>
            <w:t>Terramare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ngti SC">
    <w:altName w:val="Microsoft YaHei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66A52"/>
    <w:multiLevelType w:val="multilevel"/>
    <w:tmpl w:val="864A385A"/>
    <w:lvl w:ilvl="0">
      <w:start w:val="1"/>
      <w:numFmt w:val="bullet"/>
      <w:pStyle w:val="MarcadordoTextodeDica"/>
      <w:lvlText w:val=""/>
      <w:lvlJc w:val="left"/>
      <w:pPr>
        <w:ind w:left="360" w:hanging="360"/>
      </w:pPr>
      <w:rPr>
        <w:rFonts w:ascii="Symbol" w:hAnsi="Symbol" w:hint="default"/>
        <w:color w:val="3465A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68096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C7"/>
    <w:rsid w:val="00755728"/>
    <w:rsid w:val="00EA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1839F561B06461986ED6641FA865A01">
    <w:name w:val="D1839F561B06461986ED6641FA865A01"/>
  </w:style>
  <w:style w:type="paragraph" w:customStyle="1" w:styleId="EBC07D72CAAE48FBBAE8BDE4B7296EB7">
    <w:name w:val="EBC07D72CAAE48FBBAE8BDE4B7296EB7"/>
  </w:style>
  <w:style w:type="paragraph" w:customStyle="1" w:styleId="617A72D5DBDD4956B11CA7301817895F">
    <w:name w:val="617A72D5DBDD4956B11CA7301817895F"/>
  </w:style>
  <w:style w:type="paragraph" w:customStyle="1" w:styleId="451BE2647C5A4073AA20C63672F8FC1F">
    <w:name w:val="451BE2647C5A4073AA20C63672F8FC1F"/>
  </w:style>
  <w:style w:type="paragraph" w:customStyle="1" w:styleId="D2A1A0FA98C745BC9411BF44CA1829CF">
    <w:name w:val="D2A1A0FA98C745BC9411BF44CA1829CF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78874307D9F943C790F9771570A46C73">
    <w:name w:val="78874307D9F943C790F9771570A46C73"/>
  </w:style>
  <w:style w:type="paragraph" w:customStyle="1" w:styleId="MarcadordoTextodeDica">
    <w:name w:val="Marcador do Texto de Dica"/>
    <w:basedOn w:val="Normal"/>
    <w:qFormat/>
    <w:pPr>
      <w:numPr>
        <w:numId w:val="1"/>
      </w:numPr>
      <w:spacing w:after="120" w:line="252" w:lineRule="auto"/>
    </w:pPr>
    <w:rPr>
      <w:rFonts w:ascii="Calibri" w:eastAsia="Times New Roman" w:hAnsi="Calibri" w:cs="Times New Roman"/>
      <w:color w:val="3465A4"/>
      <w:kern w:val="0"/>
      <w:sz w:val="24"/>
      <w:szCs w:val="24"/>
      <w:lang w:eastAsia="en-US" w:bidi="ar-SA"/>
      <w14:ligatures w14:val="none"/>
    </w:rPr>
  </w:style>
  <w:style w:type="paragraph" w:customStyle="1" w:styleId="6CDDC230B1E9425BA752A361AB99F4BE">
    <w:name w:val="6CDDC230B1E9425BA752A361AB99F4BE"/>
  </w:style>
  <w:style w:type="paragraph" w:customStyle="1" w:styleId="6C19FD12FA334422B3DA859728FCC674">
    <w:name w:val="6C19FD12FA334422B3DA859728FCC674"/>
  </w:style>
  <w:style w:type="paragraph" w:styleId="Ttulo">
    <w:name w:val="Title"/>
    <w:basedOn w:val="Normal"/>
    <w:next w:val="Normal"/>
    <w:link w:val="TtuloChar"/>
    <w:uiPriority w:val="10"/>
    <w:qFormat/>
    <w:pPr>
      <w:spacing w:before="480" w:after="480" w:line="24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en-US" w:bidi="ar-SA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Pr>
      <w:rFonts w:ascii="Times New Roman" w:eastAsia="Times New Roman" w:hAnsi="Times New Roman" w:cs="Times New Roman"/>
      <w:caps/>
      <w:kern w:val="0"/>
      <w:sz w:val="24"/>
      <w:szCs w:val="24"/>
      <w:lang w:eastAsia="en-US" w:bidi="ar-SA"/>
      <w14:ligatures w14:val="none"/>
    </w:rPr>
  </w:style>
  <w:style w:type="paragraph" w:customStyle="1" w:styleId="2E047A77149C47498C07435A130A2F7A">
    <w:name w:val="2E047A77149C47498C07435A130A2F7A"/>
  </w:style>
  <w:style w:type="paragraph" w:customStyle="1" w:styleId="A89B67397A974D7187BDDD0B6BB66E18">
    <w:name w:val="A89B67397A974D7187BDDD0B6BB66E18"/>
  </w:style>
  <w:style w:type="paragraph" w:customStyle="1" w:styleId="02DF64091FFC4F399519B74E274F4A17">
    <w:name w:val="02DF64091FFC4F399519B74E274F4A17"/>
  </w:style>
  <w:style w:type="paragraph" w:customStyle="1" w:styleId="47AA10DC7C3940A19FA19585F05F2E9A">
    <w:name w:val="47AA10DC7C3940A19FA19585F05F2E9A"/>
  </w:style>
  <w:style w:type="paragraph" w:customStyle="1" w:styleId="8983617521894324A1A1CAEDE39822E8">
    <w:name w:val="8983617521894324A1A1CAEDE39822E8"/>
  </w:style>
  <w:style w:type="paragraph" w:customStyle="1" w:styleId="7C32FDCA83D64C8388DF76FBE92A826B">
    <w:name w:val="7C32FDCA83D64C8388DF76FBE92A826B"/>
  </w:style>
  <w:style w:type="paragraph" w:customStyle="1" w:styleId="BA4AFA9050294C7C92E61641D0768793">
    <w:name w:val="BA4AFA9050294C7C92E61641D0768793"/>
  </w:style>
  <w:style w:type="paragraph" w:customStyle="1" w:styleId="D0D3C5D6121546B1A3E7E2D034269DAC">
    <w:name w:val="D0D3C5D6121546B1A3E7E2D034269DAC"/>
  </w:style>
  <w:style w:type="paragraph" w:customStyle="1" w:styleId="TextodeDica">
    <w:name w:val="Texto de Dica"/>
    <w:basedOn w:val="Normal"/>
    <w:qFormat/>
    <w:pPr>
      <w:spacing w:line="252" w:lineRule="auto"/>
    </w:pPr>
    <w:rPr>
      <w:rFonts w:ascii="Calibri" w:eastAsia="Times New Roman" w:hAnsi="Calibri" w:cs="Times New Roman"/>
      <w:color w:val="3465A4"/>
      <w:kern w:val="0"/>
      <w:sz w:val="24"/>
      <w:szCs w:val="24"/>
      <w:lang w:eastAsia="en-US" w:bidi="ar-SA"/>
      <w14:ligatures w14:val="none"/>
    </w:rPr>
  </w:style>
  <w:style w:type="paragraph" w:customStyle="1" w:styleId="1E0C7F8A7C8144C491BD9B02C4475064">
    <w:name w:val="1E0C7F8A7C8144C491BD9B02C4475064"/>
  </w:style>
  <w:style w:type="paragraph" w:customStyle="1" w:styleId="AD7677BBDEA341EFB9545981AFCB211F">
    <w:name w:val="AD7677BBDEA341EFB9545981AFCB211F"/>
  </w:style>
  <w:style w:type="paragraph" w:customStyle="1" w:styleId="279A91193DBD48DA934BE08A77E644B3">
    <w:name w:val="279A91193DBD48DA934BE08A77E644B3"/>
  </w:style>
  <w:style w:type="paragraph" w:customStyle="1" w:styleId="39EB6F3C3C22432687E56C5EA4E4A781">
    <w:name w:val="39EB6F3C3C22432687E56C5EA4E4A781"/>
  </w:style>
  <w:style w:type="paragraph" w:customStyle="1" w:styleId="053445755FCE49E3945E3B8599AC74CE">
    <w:name w:val="053445755FCE49E3945E3B8599AC74CE"/>
  </w:style>
  <w:style w:type="paragraph" w:customStyle="1" w:styleId="4010520E06F543359216A5209D9FB0C2">
    <w:name w:val="4010520E06F543359216A5209D9FB0C2"/>
  </w:style>
  <w:style w:type="paragraph" w:customStyle="1" w:styleId="50660D5D40B947AC82C44C416D753811">
    <w:name w:val="50660D5D40B947AC82C44C416D753811"/>
  </w:style>
  <w:style w:type="paragraph" w:customStyle="1" w:styleId="5F5D750596FF475D82D48E9B582EBED2">
    <w:name w:val="5F5D750596FF475D82D48E9B582EBED2"/>
  </w:style>
  <w:style w:type="paragraph" w:customStyle="1" w:styleId="FBBFE3925795418EB913E1BEFDAF3C72">
    <w:name w:val="FBBFE3925795418EB913E1BEFDAF3C72"/>
  </w:style>
  <w:style w:type="paragraph" w:customStyle="1" w:styleId="771B554E4FB945188CD81308F1410D00">
    <w:name w:val="771B554E4FB945188CD81308F1410D00"/>
  </w:style>
  <w:style w:type="paragraph" w:customStyle="1" w:styleId="AA3CF906BEEF47FBA3C35276999A1B0A">
    <w:name w:val="AA3CF906BEEF47FBA3C35276999A1B0A"/>
  </w:style>
  <w:style w:type="paragraph" w:customStyle="1" w:styleId="919CB4D389064AE185AAD14BADCD1504">
    <w:name w:val="919CB4D389064AE185AAD14BADCD1504"/>
  </w:style>
  <w:style w:type="paragraph" w:customStyle="1" w:styleId="5DAAAE3EFE5541FF90A0764C49215746">
    <w:name w:val="5DAAAE3EFE5541FF90A0764C49215746"/>
  </w:style>
  <w:style w:type="paragraph" w:customStyle="1" w:styleId="FE3F1883D6A84AB29E6AD42FE5ECAA71">
    <w:name w:val="FE3F1883D6A84AB29E6AD42FE5ECAA71"/>
  </w:style>
  <w:style w:type="paragraph" w:customStyle="1" w:styleId="5BB1DC5D5CBC434884E01C9DA1F92C11">
    <w:name w:val="5BB1DC5D5CBC434884E01C9DA1F92C11"/>
  </w:style>
  <w:style w:type="paragraph" w:customStyle="1" w:styleId="E2DBC5BC725F465F87BD17DFADEF6CBD">
    <w:name w:val="E2DBC5BC725F465F87BD17DFADEF6CBD"/>
  </w:style>
  <w:style w:type="paragraph" w:customStyle="1" w:styleId="00B00FF24AFF4D07BC993CB89AA11D17">
    <w:name w:val="00B00FF24AFF4D07BC993CB89AA11D17"/>
  </w:style>
  <w:style w:type="paragraph" w:customStyle="1" w:styleId="F34BB40AB0C140469B0EABD0EDCB05FD">
    <w:name w:val="F34BB40AB0C140469B0EABD0EDCB05FD"/>
  </w:style>
  <w:style w:type="paragraph" w:customStyle="1" w:styleId="319AA6C578534BA1A9469BD99BC31A61">
    <w:name w:val="319AA6C578534BA1A9469BD99BC31A61"/>
  </w:style>
  <w:style w:type="paragraph" w:customStyle="1" w:styleId="9FE2F13188A842D5B3AF7E48F925D060">
    <w:name w:val="9FE2F13188A842D5B3AF7E48F925D060"/>
  </w:style>
  <w:style w:type="paragraph" w:customStyle="1" w:styleId="A2C661782C4D455B87C2025086D33D61">
    <w:name w:val="A2C661782C4D455B87C2025086D33D61"/>
  </w:style>
  <w:style w:type="paragraph" w:customStyle="1" w:styleId="F4130D489F5E4953B1AC33D71ECB0ABD">
    <w:name w:val="F4130D489F5E4953B1AC33D71ECB0ABD"/>
  </w:style>
  <w:style w:type="paragraph" w:customStyle="1" w:styleId="5367CE8120AD4872BA98390CACF5809D">
    <w:name w:val="5367CE8120AD4872BA98390CACF5809D"/>
  </w:style>
  <w:style w:type="paragraph" w:customStyle="1" w:styleId="5784E7154927456390FDB15495CC6F36">
    <w:name w:val="5784E7154927456390FDB15495CC6F36"/>
  </w:style>
  <w:style w:type="paragraph" w:customStyle="1" w:styleId="A64526F9611341EC8AE80A49214D8107">
    <w:name w:val="A64526F9611341EC8AE80A49214D8107"/>
  </w:style>
  <w:style w:type="paragraph" w:customStyle="1" w:styleId="387C872C2AAD46ED81DE901B39F0649B">
    <w:name w:val="387C872C2AAD46ED81DE901B39F0649B"/>
  </w:style>
  <w:style w:type="paragraph" w:customStyle="1" w:styleId="C3C30BF154024E1AA023B0BCED9B231F">
    <w:name w:val="C3C30BF154024E1AA023B0BCED9B231F"/>
  </w:style>
  <w:style w:type="paragraph" w:customStyle="1" w:styleId="A6C74987C3744A63B5C3971D846FDDA7">
    <w:name w:val="A6C74987C3744A63B5C3971D846FDDA7"/>
  </w:style>
  <w:style w:type="paragraph" w:customStyle="1" w:styleId="7D8603AC2C014671BCAE212C4E97A33D">
    <w:name w:val="7D8603AC2C014671BCAE212C4E97A33D"/>
  </w:style>
  <w:style w:type="paragraph" w:customStyle="1" w:styleId="B543FD2C14F741EC9FED7F185C058369">
    <w:name w:val="B543FD2C14F741EC9FED7F185C058369"/>
  </w:style>
  <w:style w:type="paragraph" w:customStyle="1" w:styleId="FB03922390814A01B01E88EEB28854DC">
    <w:name w:val="FB03922390814A01B01E88EEB28854DC"/>
  </w:style>
  <w:style w:type="paragraph" w:customStyle="1" w:styleId="7FEF7F6804F64A9A98AE29AF3D8FBEA9">
    <w:name w:val="7FEF7F6804F64A9A98AE29AF3D8FBEA9"/>
  </w:style>
  <w:style w:type="paragraph" w:customStyle="1" w:styleId="868C4D69288E4B2A879F0489FB690481">
    <w:name w:val="868C4D69288E4B2A879F0489FB690481"/>
  </w:style>
  <w:style w:type="paragraph" w:customStyle="1" w:styleId="2FA4DA9FA33B44E297E325B4E318D6C5">
    <w:name w:val="2FA4DA9FA33B44E297E325B4E318D6C5"/>
  </w:style>
  <w:style w:type="paragraph" w:customStyle="1" w:styleId="1201A8E3E0084B1E9144421585175AC2">
    <w:name w:val="1201A8E3E0084B1E9144421585175AC2"/>
    <w:rsid w:val="00EA6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ustom 3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EFCA3-127C-4BC0-A900-E11ADE4A624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B3C6728-F912-4B9E-BC82-6187EAAF3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C864FC-8AB3-48A6-8B68-4A6284E525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3D37C8-9597-4FD5-BEA7-E0FA630511F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Escrever um romance.dotx</Template>
  <TotalTime>0</TotalTime>
  <Pages>7</Pages>
  <Words>810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2023-09-11T14:01:00Z</dcterms:created>
  <dcterms:modified xsi:type="dcterms:W3CDTF">2023-09-11T14:07:00Z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6459b2e0-2ec4-47e6-afc1-6e3f8b684f6a_Enabled">
    <vt:lpwstr>true</vt:lpwstr>
  </property>
  <property fmtid="{D5CDD505-2E9C-101B-9397-08002B2CF9AE}" pid="4" name="MSIP_Label_6459b2e0-2ec4-47e6-afc1-6e3f8b684f6a_SetDate">
    <vt:lpwstr>2023-09-11T14:07:49Z</vt:lpwstr>
  </property>
  <property fmtid="{D5CDD505-2E9C-101B-9397-08002B2CF9AE}" pid="5" name="MSIP_Label_6459b2e0-2ec4-47e6-afc1-6e3f8b684f6a_Method">
    <vt:lpwstr>Privileged</vt:lpwstr>
  </property>
  <property fmtid="{D5CDD505-2E9C-101B-9397-08002B2CF9AE}" pid="6" name="MSIP_Label_6459b2e0-2ec4-47e6-afc1-6e3f8b684f6a_Name">
    <vt:lpwstr>6459b2e0-2ec4-47e6-afc1-6e3f8b684f6a</vt:lpwstr>
  </property>
  <property fmtid="{D5CDD505-2E9C-101B-9397-08002B2CF9AE}" pid="7" name="MSIP_Label_6459b2e0-2ec4-47e6-afc1-6e3f8b684f6a_SiteId">
    <vt:lpwstr>b417b620-2ae9-4a83-ab6c-7fbd828bda1d</vt:lpwstr>
  </property>
  <property fmtid="{D5CDD505-2E9C-101B-9397-08002B2CF9AE}" pid="8" name="MSIP_Label_6459b2e0-2ec4-47e6-afc1-6e3f8b684f6a_ActionId">
    <vt:lpwstr>b0ca6629-1f3e-4f8a-9d4f-d57d572017c1</vt:lpwstr>
  </property>
  <property fmtid="{D5CDD505-2E9C-101B-9397-08002B2CF9AE}" pid="9" name="MSIP_Label_6459b2e0-2ec4-47e6-afc1-6e3f8b684f6a_ContentBits">
    <vt:lpwstr>0</vt:lpwstr>
  </property>
</Properties>
</file>